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DD401" w14:textId="77777777" w:rsidR="004B4D03" w:rsidRDefault="008574E3">
      <w:pPr>
        <w:pStyle w:val="Title"/>
      </w:pPr>
      <w:sdt>
        <w:sdtPr>
          <w:alias w:val="Title"/>
          <w:tag w:val=""/>
          <w:id w:val="726351117"/>
          <w:placeholder>
            <w:docPart w:val="1C01F0989E1CB34D9165EA96335095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9112C">
            <w:t>TITANIC: MACHINE LEARNING FROM DISASTER</w:t>
          </w:r>
        </w:sdtContent>
      </w:sdt>
    </w:p>
    <w:p w14:paraId="27DAF020" w14:textId="77777777" w:rsidR="0049112C" w:rsidRDefault="0049112C">
      <w:pPr>
        <w:pStyle w:val="Title2"/>
      </w:pPr>
      <w:r>
        <w:t>Progress Report</w:t>
      </w:r>
    </w:p>
    <w:p w14:paraId="153AB33A" w14:textId="77777777" w:rsidR="004B4D03" w:rsidRDefault="0049112C">
      <w:pPr>
        <w:pStyle w:val="Title2"/>
      </w:pPr>
      <w:r>
        <w:t xml:space="preserve">Yusi Liu &amp; </w:t>
      </w:r>
      <w:proofErr w:type="spellStart"/>
      <w:r>
        <w:t>Yunhao</w:t>
      </w:r>
      <w:proofErr w:type="spellEnd"/>
      <w:r>
        <w:t xml:space="preserve"> Wu</w:t>
      </w:r>
    </w:p>
    <w:p w14:paraId="07FA6302" w14:textId="77777777" w:rsidR="004B4D03" w:rsidRDefault="004B4D03">
      <w:pPr>
        <w:pStyle w:val="Title2"/>
      </w:pPr>
    </w:p>
    <w:p w14:paraId="5E7EFE38" w14:textId="77777777" w:rsidR="004B4D03" w:rsidRDefault="0048780B">
      <w:pPr>
        <w:rPr>
          <w:lang w:eastAsia="zh-CN"/>
        </w:rPr>
      </w:pPr>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8EB87EE" w14:textId="77777777" w:rsidR="004B4D03" w:rsidRDefault="0048780B">
          <w:pPr>
            <w:pStyle w:val="TOCHeading"/>
          </w:pPr>
          <w:r>
            <w:t>Table of Contents</w:t>
          </w:r>
        </w:p>
        <w:p w14:paraId="7BF88CBA" w14:textId="77777777" w:rsidR="00F72B8B" w:rsidRDefault="0048780B">
          <w:pPr>
            <w:pStyle w:val="TOC1"/>
            <w:tabs>
              <w:tab w:val="right" w:leader="dot" w:pos="9350"/>
            </w:tabs>
            <w:rPr>
              <w:noProof/>
              <w:kern w:val="0"/>
              <w:lang w:eastAsia="en-US"/>
            </w:rPr>
          </w:pPr>
          <w:r>
            <w:fldChar w:fldCharType="begin"/>
          </w:r>
          <w:r>
            <w:instrText xml:space="preserve"> TOC \o "1-3" \h \z \u </w:instrText>
          </w:r>
          <w:r>
            <w:fldChar w:fldCharType="separate"/>
          </w:r>
          <w:hyperlink w:anchor="_Toc528876990" w:history="1">
            <w:r w:rsidR="00F72B8B" w:rsidRPr="001232F1">
              <w:rPr>
                <w:rStyle w:val="Hyperlink"/>
                <w:noProof/>
              </w:rPr>
              <w:t>Abstract</w:t>
            </w:r>
            <w:r w:rsidR="00F72B8B">
              <w:rPr>
                <w:noProof/>
                <w:webHidden/>
              </w:rPr>
              <w:tab/>
            </w:r>
            <w:r w:rsidR="00F72B8B">
              <w:rPr>
                <w:noProof/>
                <w:webHidden/>
              </w:rPr>
              <w:fldChar w:fldCharType="begin"/>
            </w:r>
            <w:r w:rsidR="00F72B8B">
              <w:rPr>
                <w:noProof/>
                <w:webHidden/>
              </w:rPr>
              <w:instrText xml:space="preserve"> PAGEREF _Toc528876990 \h </w:instrText>
            </w:r>
            <w:r w:rsidR="00F72B8B">
              <w:rPr>
                <w:noProof/>
                <w:webHidden/>
              </w:rPr>
            </w:r>
            <w:r w:rsidR="00F72B8B">
              <w:rPr>
                <w:noProof/>
                <w:webHidden/>
              </w:rPr>
              <w:fldChar w:fldCharType="separate"/>
            </w:r>
            <w:r w:rsidR="00F72B8B">
              <w:rPr>
                <w:noProof/>
                <w:webHidden/>
              </w:rPr>
              <w:t>3</w:t>
            </w:r>
            <w:r w:rsidR="00F72B8B">
              <w:rPr>
                <w:noProof/>
                <w:webHidden/>
              </w:rPr>
              <w:fldChar w:fldCharType="end"/>
            </w:r>
          </w:hyperlink>
        </w:p>
        <w:p w14:paraId="093BB063" w14:textId="77777777" w:rsidR="00F72B8B" w:rsidRDefault="00F72B8B">
          <w:pPr>
            <w:pStyle w:val="TOC1"/>
            <w:tabs>
              <w:tab w:val="right" w:leader="dot" w:pos="9350"/>
            </w:tabs>
            <w:rPr>
              <w:noProof/>
              <w:kern w:val="0"/>
              <w:lang w:eastAsia="en-US"/>
            </w:rPr>
          </w:pPr>
          <w:hyperlink w:anchor="_Toc528876991" w:history="1">
            <w:r w:rsidRPr="001232F1">
              <w:rPr>
                <w:rStyle w:val="Hyperlink"/>
                <w:noProof/>
              </w:rPr>
              <w:t>Introduction</w:t>
            </w:r>
            <w:r>
              <w:rPr>
                <w:noProof/>
                <w:webHidden/>
              </w:rPr>
              <w:tab/>
            </w:r>
            <w:r>
              <w:rPr>
                <w:noProof/>
                <w:webHidden/>
              </w:rPr>
              <w:fldChar w:fldCharType="begin"/>
            </w:r>
            <w:r>
              <w:rPr>
                <w:noProof/>
                <w:webHidden/>
              </w:rPr>
              <w:instrText xml:space="preserve"> PAGEREF _Toc528876991 \h </w:instrText>
            </w:r>
            <w:r>
              <w:rPr>
                <w:noProof/>
                <w:webHidden/>
              </w:rPr>
            </w:r>
            <w:r>
              <w:rPr>
                <w:noProof/>
                <w:webHidden/>
              </w:rPr>
              <w:fldChar w:fldCharType="separate"/>
            </w:r>
            <w:r>
              <w:rPr>
                <w:noProof/>
                <w:webHidden/>
              </w:rPr>
              <w:t>3</w:t>
            </w:r>
            <w:r>
              <w:rPr>
                <w:noProof/>
                <w:webHidden/>
              </w:rPr>
              <w:fldChar w:fldCharType="end"/>
            </w:r>
          </w:hyperlink>
        </w:p>
        <w:p w14:paraId="51EA8055" w14:textId="77777777" w:rsidR="00F72B8B" w:rsidRDefault="00F72B8B">
          <w:pPr>
            <w:pStyle w:val="TOC2"/>
            <w:tabs>
              <w:tab w:val="right" w:leader="dot" w:pos="9350"/>
            </w:tabs>
            <w:rPr>
              <w:noProof/>
              <w:kern w:val="0"/>
              <w:lang w:eastAsia="en-US"/>
            </w:rPr>
          </w:pPr>
          <w:hyperlink w:anchor="_Toc528876992" w:history="1">
            <w:r w:rsidRPr="001232F1">
              <w:rPr>
                <w:rStyle w:val="Hyperlink"/>
                <w:noProof/>
              </w:rPr>
              <w:t>Learning Problem</w:t>
            </w:r>
            <w:r>
              <w:rPr>
                <w:noProof/>
                <w:webHidden/>
              </w:rPr>
              <w:tab/>
            </w:r>
            <w:r>
              <w:rPr>
                <w:noProof/>
                <w:webHidden/>
              </w:rPr>
              <w:fldChar w:fldCharType="begin"/>
            </w:r>
            <w:r>
              <w:rPr>
                <w:noProof/>
                <w:webHidden/>
              </w:rPr>
              <w:instrText xml:space="preserve"> PAGEREF _Toc528876992 \h </w:instrText>
            </w:r>
            <w:r>
              <w:rPr>
                <w:noProof/>
                <w:webHidden/>
              </w:rPr>
            </w:r>
            <w:r>
              <w:rPr>
                <w:noProof/>
                <w:webHidden/>
              </w:rPr>
              <w:fldChar w:fldCharType="separate"/>
            </w:r>
            <w:r>
              <w:rPr>
                <w:noProof/>
                <w:webHidden/>
              </w:rPr>
              <w:t>3</w:t>
            </w:r>
            <w:r>
              <w:rPr>
                <w:noProof/>
                <w:webHidden/>
              </w:rPr>
              <w:fldChar w:fldCharType="end"/>
            </w:r>
          </w:hyperlink>
        </w:p>
        <w:p w14:paraId="2C4A29D3" w14:textId="77777777" w:rsidR="00F72B8B" w:rsidRDefault="00F72B8B">
          <w:pPr>
            <w:pStyle w:val="TOC2"/>
            <w:tabs>
              <w:tab w:val="right" w:leader="dot" w:pos="9350"/>
            </w:tabs>
            <w:rPr>
              <w:noProof/>
              <w:kern w:val="0"/>
              <w:lang w:eastAsia="en-US"/>
            </w:rPr>
          </w:pPr>
          <w:hyperlink w:anchor="_Toc528876993" w:history="1">
            <w:r w:rsidRPr="001232F1">
              <w:rPr>
                <w:rStyle w:val="Hyperlink"/>
                <w:noProof/>
              </w:rPr>
              <w:t>Data Description</w:t>
            </w:r>
            <w:r>
              <w:rPr>
                <w:noProof/>
                <w:webHidden/>
              </w:rPr>
              <w:tab/>
            </w:r>
            <w:r>
              <w:rPr>
                <w:noProof/>
                <w:webHidden/>
              </w:rPr>
              <w:fldChar w:fldCharType="begin"/>
            </w:r>
            <w:r>
              <w:rPr>
                <w:noProof/>
                <w:webHidden/>
              </w:rPr>
              <w:instrText xml:space="preserve"> PAGEREF _Toc528876993 \h </w:instrText>
            </w:r>
            <w:r>
              <w:rPr>
                <w:noProof/>
                <w:webHidden/>
              </w:rPr>
            </w:r>
            <w:r>
              <w:rPr>
                <w:noProof/>
                <w:webHidden/>
              </w:rPr>
              <w:fldChar w:fldCharType="separate"/>
            </w:r>
            <w:r>
              <w:rPr>
                <w:noProof/>
                <w:webHidden/>
              </w:rPr>
              <w:t>3</w:t>
            </w:r>
            <w:r>
              <w:rPr>
                <w:noProof/>
                <w:webHidden/>
              </w:rPr>
              <w:fldChar w:fldCharType="end"/>
            </w:r>
          </w:hyperlink>
        </w:p>
        <w:p w14:paraId="3433618A" w14:textId="77777777" w:rsidR="00F72B8B" w:rsidRDefault="00F72B8B">
          <w:pPr>
            <w:pStyle w:val="TOC1"/>
            <w:tabs>
              <w:tab w:val="right" w:leader="dot" w:pos="9350"/>
            </w:tabs>
            <w:rPr>
              <w:noProof/>
              <w:kern w:val="0"/>
              <w:lang w:eastAsia="en-US"/>
            </w:rPr>
          </w:pPr>
          <w:hyperlink w:anchor="_Toc528876994" w:history="1">
            <w:r w:rsidRPr="001232F1">
              <w:rPr>
                <w:rStyle w:val="Hyperlink"/>
                <w:noProof/>
              </w:rPr>
              <w:t>Methodology</w:t>
            </w:r>
            <w:r>
              <w:rPr>
                <w:noProof/>
                <w:webHidden/>
              </w:rPr>
              <w:tab/>
            </w:r>
            <w:r>
              <w:rPr>
                <w:noProof/>
                <w:webHidden/>
              </w:rPr>
              <w:fldChar w:fldCharType="begin"/>
            </w:r>
            <w:r>
              <w:rPr>
                <w:noProof/>
                <w:webHidden/>
              </w:rPr>
              <w:instrText xml:space="preserve"> PAGEREF _Toc528876994 \h </w:instrText>
            </w:r>
            <w:r>
              <w:rPr>
                <w:noProof/>
                <w:webHidden/>
              </w:rPr>
            </w:r>
            <w:r>
              <w:rPr>
                <w:noProof/>
                <w:webHidden/>
              </w:rPr>
              <w:fldChar w:fldCharType="separate"/>
            </w:r>
            <w:r>
              <w:rPr>
                <w:noProof/>
                <w:webHidden/>
              </w:rPr>
              <w:t>6</w:t>
            </w:r>
            <w:r>
              <w:rPr>
                <w:noProof/>
                <w:webHidden/>
              </w:rPr>
              <w:fldChar w:fldCharType="end"/>
            </w:r>
          </w:hyperlink>
        </w:p>
        <w:p w14:paraId="3231B576" w14:textId="77777777" w:rsidR="00F72B8B" w:rsidRDefault="00F72B8B">
          <w:pPr>
            <w:pStyle w:val="TOC2"/>
            <w:tabs>
              <w:tab w:val="right" w:leader="dot" w:pos="9350"/>
            </w:tabs>
            <w:rPr>
              <w:noProof/>
              <w:kern w:val="0"/>
              <w:lang w:eastAsia="en-US"/>
            </w:rPr>
          </w:pPr>
          <w:hyperlink w:anchor="_Toc528876995" w:history="1">
            <w:r w:rsidRPr="001232F1">
              <w:rPr>
                <w:rStyle w:val="Hyperlink"/>
                <w:noProof/>
              </w:rPr>
              <w:t>Related Work</w:t>
            </w:r>
            <w:r>
              <w:rPr>
                <w:noProof/>
                <w:webHidden/>
              </w:rPr>
              <w:tab/>
            </w:r>
            <w:r>
              <w:rPr>
                <w:noProof/>
                <w:webHidden/>
              </w:rPr>
              <w:fldChar w:fldCharType="begin"/>
            </w:r>
            <w:r>
              <w:rPr>
                <w:noProof/>
                <w:webHidden/>
              </w:rPr>
              <w:instrText xml:space="preserve"> PAGEREF _Toc528876995 \h </w:instrText>
            </w:r>
            <w:r>
              <w:rPr>
                <w:noProof/>
                <w:webHidden/>
              </w:rPr>
            </w:r>
            <w:r>
              <w:rPr>
                <w:noProof/>
                <w:webHidden/>
              </w:rPr>
              <w:fldChar w:fldCharType="separate"/>
            </w:r>
            <w:r>
              <w:rPr>
                <w:noProof/>
                <w:webHidden/>
              </w:rPr>
              <w:t>6</w:t>
            </w:r>
            <w:r>
              <w:rPr>
                <w:noProof/>
                <w:webHidden/>
              </w:rPr>
              <w:fldChar w:fldCharType="end"/>
            </w:r>
          </w:hyperlink>
        </w:p>
        <w:p w14:paraId="380B50E6" w14:textId="77777777" w:rsidR="00F72B8B" w:rsidRDefault="00F72B8B">
          <w:pPr>
            <w:pStyle w:val="TOC2"/>
            <w:tabs>
              <w:tab w:val="right" w:leader="dot" w:pos="9350"/>
            </w:tabs>
            <w:rPr>
              <w:noProof/>
              <w:kern w:val="0"/>
              <w:lang w:eastAsia="en-US"/>
            </w:rPr>
          </w:pPr>
          <w:hyperlink w:anchor="_Toc528876996" w:history="1">
            <w:r w:rsidRPr="001232F1">
              <w:rPr>
                <w:rStyle w:val="Hyperlink"/>
                <w:noProof/>
              </w:rPr>
              <w:t>Methodology</w:t>
            </w:r>
            <w:r>
              <w:rPr>
                <w:noProof/>
                <w:webHidden/>
              </w:rPr>
              <w:tab/>
            </w:r>
            <w:r>
              <w:rPr>
                <w:noProof/>
                <w:webHidden/>
              </w:rPr>
              <w:fldChar w:fldCharType="begin"/>
            </w:r>
            <w:r>
              <w:rPr>
                <w:noProof/>
                <w:webHidden/>
              </w:rPr>
              <w:instrText xml:space="preserve"> PAGEREF _Toc528876996 \h </w:instrText>
            </w:r>
            <w:r>
              <w:rPr>
                <w:noProof/>
                <w:webHidden/>
              </w:rPr>
            </w:r>
            <w:r>
              <w:rPr>
                <w:noProof/>
                <w:webHidden/>
              </w:rPr>
              <w:fldChar w:fldCharType="separate"/>
            </w:r>
            <w:r>
              <w:rPr>
                <w:noProof/>
                <w:webHidden/>
              </w:rPr>
              <w:t>7</w:t>
            </w:r>
            <w:r>
              <w:rPr>
                <w:noProof/>
                <w:webHidden/>
              </w:rPr>
              <w:fldChar w:fldCharType="end"/>
            </w:r>
          </w:hyperlink>
        </w:p>
        <w:p w14:paraId="252B6A03" w14:textId="77777777" w:rsidR="00F72B8B" w:rsidRDefault="00F72B8B">
          <w:pPr>
            <w:pStyle w:val="TOC1"/>
            <w:tabs>
              <w:tab w:val="right" w:leader="dot" w:pos="9350"/>
            </w:tabs>
            <w:rPr>
              <w:noProof/>
              <w:kern w:val="0"/>
              <w:lang w:eastAsia="en-US"/>
            </w:rPr>
          </w:pPr>
          <w:hyperlink w:anchor="_Toc528876997" w:history="1">
            <w:r w:rsidRPr="001232F1">
              <w:rPr>
                <w:rStyle w:val="Hyperlink"/>
                <w:noProof/>
                <w:lang w:eastAsia="zh-CN"/>
              </w:rPr>
              <w:t>Experimental Results</w:t>
            </w:r>
            <w:r>
              <w:rPr>
                <w:noProof/>
                <w:webHidden/>
              </w:rPr>
              <w:tab/>
            </w:r>
            <w:r>
              <w:rPr>
                <w:noProof/>
                <w:webHidden/>
              </w:rPr>
              <w:fldChar w:fldCharType="begin"/>
            </w:r>
            <w:r>
              <w:rPr>
                <w:noProof/>
                <w:webHidden/>
              </w:rPr>
              <w:instrText xml:space="preserve"> PAGEREF _Toc528876997 \h </w:instrText>
            </w:r>
            <w:r>
              <w:rPr>
                <w:noProof/>
                <w:webHidden/>
              </w:rPr>
            </w:r>
            <w:r>
              <w:rPr>
                <w:noProof/>
                <w:webHidden/>
              </w:rPr>
              <w:fldChar w:fldCharType="separate"/>
            </w:r>
            <w:r>
              <w:rPr>
                <w:noProof/>
                <w:webHidden/>
              </w:rPr>
              <w:t>7</w:t>
            </w:r>
            <w:r>
              <w:rPr>
                <w:noProof/>
                <w:webHidden/>
              </w:rPr>
              <w:fldChar w:fldCharType="end"/>
            </w:r>
          </w:hyperlink>
        </w:p>
        <w:p w14:paraId="0D8EC27F" w14:textId="77777777" w:rsidR="00F72B8B" w:rsidRDefault="00F72B8B">
          <w:pPr>
            <w:pStyle w:val="TOC2"/>
            <w:tabs>
              <w:tab w:val="right" w:leader="dot" w:pos="9350"/>
            </w:tabs>
            <w:rPr>
              <w:noProof/>
              <w:kern w:val="0"/>
              <w:lang w:eastAsia="en-US"/>
            </w:rPr>
          </w:pPr>
          <w:hyperlink w:anchor="_Toc528876998" w:history="1">
            <w:r w:rsidRPr="001232F1">
              <w:rPr>
                <w:rStyle w:val="Hyperlink"/>
                <w:noProof/>
                <w:lang w:eastAsia="zh-CN"/>
              </w:rPr>
              <w:t>Data Overview</w:t>
            </w:r>
            <w:r>
              <w:rPr>
                <w:noProof/>
                <w:webHidden/>
              </w:rPr>
              <w:tab/>
            </w:r>
            <w:r>
              <w:rPr>
                <w:noProof/>
                <w:webHidden/>
              </w:rPr>
              <w:fldChar w:fldCharType="begin"/>
            </w:r>
            <w:r>
              <w:rPr>
                <w:noProof/>
                <w:webHidden/>
              </w:rPr>
              <w:instrText xml:space="preserve"> PAGEREF _Toc528876998 \h </w:instrText>
            </w:r>
            <w:r>
              <w:rPr>
                <w:noProof/>
                <w:webHidden/>
              </w:rPr>
            </w:r>
            <w:r>
              <w:rPr>
                <w:noProof/>
                <w:webHidden/>
              </w:rPr>
              <w:fldChar w:fldCharType="separate"/>
            </w:r>
            <w:r>
              <w:rPr>
                <w:noProof/>
                <w:webHidden/>
              </w:rPr>
              <w:t>7</w:t>
            </w:r>
            <w:r>
              <w:rPr>
                <w:noProof/>
                <w:webHidden/>
              </w:rPr>
              <w:fldChar w:fldCharType="end"/>
            </w:r>
          </w:hyperlink>
        </w:p>
        <w:p w14:paraId="38C8279A" w14:textId="77777777" w:rsidR="00F72B8B" w:rsidRDefault="00F72B8B">
          <w:pPr>
            <w:pStyle w:val="TOC2"/>
            <w:tabs>
              <w:tab w:val="right" w:leader="dot" w:pos="9350"/>
            </w:tabs>
            <w:rPr>
              <w:noProof/>
              <w:kern w:val="0"/>
              <w:lang w:eastAsia="en-US"/>
            </w:rPr>
          </w:pPr>
          <w:hyperlink w:anchor="_Toc528876999" w:history="1">
            <w:r w:rsidRPr="001232F1">
              <w:rPr>
                <w:rStyle w:val="Hyperlink"/>
                <w:noProof/>
                <w:lang w:eastAsia="zh-CN"/>
              </w:rPr>
              <w:t>Attributes Observation</w:t>
            </w:r>
            <w:r>
              <w:rPr>
                <w:noProof/>
                <w:webHidden/>
              </w:rPr>
              <w:tab/>
            </w:r>
            <w:r>
              <w:rPr>
                <w:noProof/>
                <w:webHidden/>
              </w:rPr>
              <w:fldChar w:fldCharType="begin"/>
            </w:r>
            <w:r>
              <w:rPr>
                <w:noProof/>
                <w:webHidden/>
              </w:rPr>
              <w:instrText xml:space="preserve"> PAGEREF _Toc528876999 \h </w:instrText>
            </w:r>
            <w:r>
              <w:rPr>
                <w:noProof/>
                <w:webHidden/>
              </w:rPr>
            </w:r>
            <w:r>
              <w:rPr>
                <w:noProof/>
                <w:webHidden/>
              </w:rPr>
              <w:fldChar w:fldCharType="separate"/>
            </w:r>
            <w:r>
              <w:rPr>
                <w:noProof/>
                <w:webHidden/>
              </w:rPr>
              <w:t>10</w:t>
            </w:r>
            <w:r>
              <w:rPr>
                <w:noProof/>
                <w:webHidden/>
              </w:rPr>
              <w:fldChar w:fldCharType="end"/>
            </w:r>
          </w:hyperlink>
        </w:p>
        <w:p w14:paraId="71A411E3" w14:textId="77777777" w:rsidR="00F72B8B" w:rsidRDefault="00F72B8B">
          <w:pPr>
            <w:pStyle w:val="TOC1"/>
            <w:tabs>
              <w:tab w:val="right" w:leader="dot" w:pos="9350"/>
            </w:tabs>
            <w:rPr>
              <w:noProof/>
              <w:kern w:val="0"/>
              <w:lang w:eastAsia="en-US"/>
            </w:rPr>
          </w:pPr>
          <w:hyperlink w:anchor="_Toc528877000" w:history="1">
            <w:r w:rsidRPr="001232F1">
              <w:rPr>
                <w:rStyle w:val="Hyperlink"/>
                <w:noProof/>
              </w:rPr>
              <w:t>Time Line</w:t>
            </w:r>
            <w:r>
              <w:rPr>
                <w:noProof/>
                <w:webHidden/>
              </w:rPr>
              <w:tab/>
            </w:r>
            <w:r>
              <w:rPr>
                <w:noProof/>
                <w:webHidden/>
              </w:rPr>
              <w:fldChar w:fldCharType="begin"/>
            </w:r>
            <w:r>
              <w:rPr>
                <w:noProof/>
                <w:webHidden/>
              </w:rPr>
              <w:instrText xml:space="preserve"> PAGEREF _Toc528877000 \h </w:instrText>
            </w:r>
            <w:r>
              <w:rPr>
                <w:noProof/>
                <w:webHidden/>
              </w:rPr>
            </w:r>
            <w:r>
              <w:rPr>
                <w:noProof/>
                <w:webHidden/>
              </w:rPr>
              <w:fldChar w:fldCharType="separate"/>
            </w:r>
            <w:r>
              <w:rPr>
                <w:noProof/>
                <w:webHidden/>
              </w:rPr>
              <w:t>10</w:t>
            </w:r>
            <w:r>
              <w:rPr>
                <w:noProof/>
                <w:webHidden/>
              </w:rPr>
              <w:fldChar w:fldCharType="end"/>
            </w:r>
          </w:hyperlink>
        </w:p>
        <w:p w14:paraId="3E4F3497" w14:textId="77777777" w:rsidR="00F72B8B" w:rsidRDefault="00F72B8B">
          <w:pPr>
            <w:pStyle w:val="TOC1"/>
            <w:tabs>
              <w:tab w:val="right" w:leader="dot" w:pos="9350"/>
            </w:tabs>
            <w:rPr>
              <w:noProof/>
              <w:kern w:val="0"/>
              <w:lang w:eastAsia="en-US"/>
            </w:rPr>
          </w:pPr>
          <w:hyperlink w:anchor="_Toc528877001" w:history="1">
            <w:r w:rsidRPr="001232F1">
              <w:rPr>
                <w:rStyle w:val="Hyperlink"/>
                <w:noProof/>
              </w:rPr>
              <w:t>References</w:t>
            </w:r>
            <w:r>
              <w:rPr>
                <w:noProof/>
                <w:webHidden/>
              </w:rPr>
              <w:tab/>
            </w:r>
            <w:r>
              <w:rPr>
                <w:noProof/>
                <w:webHidden/>
              </w:rPr>
              <w:fldChar w:fldCharType="begin"/>
            </w:r>
            <w:r>
              <w:rPr>
                <w:noProof/>
                <w:webHidden/>
              </w:rPr>
              <w:instrText xml:space="preserve"> PAGEREF _Toc528877001 \h </w:instrText>
            </w:r>
            <w:r>
              <w:rPr>
                <w:noProof/>
                <w:webHidden/>
              </w:rPr>
            </w:r>
            <w:r>
              <w:rPr>
                <w:noProof/>
                <w:webHidden/>
              </w:rPr>
              <w:fldChar w:fldCharType="separate"/>
            </w:r>
            <w:r>
              <w:rPr>
                <w:noProof/>
                <w:webHidden/>
              </w:rPr>
              <w:t>11</w:t>
            </w:r>
            <w:r>
              <w:rPr>
                <w:noProof/>
                <w:webHidden/>
              </w:rPr>
              <w:fldChar w:fldCharType="end"/>
            </w:r>
          </w:hyperlink>
        </w:p>
        <w:p w14:paraId="0392E0D7" w14:textId="77777777" w:rsidR="004B4D03" w:rsidRDefault="0048780B">
          <w:pPr>
            <w:ind w:firstLine="0"/>
          </w:pPr>
          <w:r>
            <w:rPr>
              <w:b/>
              <w:bCs/>
              <w:noProof/>
            </w:rPr>
            <w:fldChar w:fldCharType="end"/>
          </w:r>
        </w:p>
      </w:sdtContent>
    </w:sdt>
    <w:p w14:paraId="34C84E6E" w14:textId="77777777" w:rsidR="004B4D03" w:rsidRDefault="0048780B">
      <w:pPr>
        <w:pStyle w:val="SectionTitle"/>
      </w:pPr>
      <w:bookmarkStart w:id="0" w:name="_Toc528876990"/>
      <w:r>
        <w:lastRenderedPageBreak/>
        <w:t>Abstract</w:t>
      </w:r>
      <w:bookmarkEnd w:id="0"/>
    </w:p>
    <w:p w14:paraId="52839DB5" w14:textId="77777777" w:rsidR="004B4D03" w:rsidRDefault="0048780B">
      <w:r>
        <w:rPr>
          <w:rStyle w:val="Emphasis"/>
        </w:rPr>
        <w:t>Keywords</w:t>
      </w:r>
      <w:r>
        <w:t xml:space="preserve">:  </w:t>
      </w:r>
      <w:sdt>
        <w:sdtPr>
          <w:id w:val="1136374635"/>
          <w:placeholder>
            <w:docPart w:val="2DEEC7B01C135A4EBDD48173EC615DAB"/>
          </w:placeholder>
          <w:temporary/>
          <w:showingPlcHdr/>
          <w15:appearance w15:val="hidden"/>
          <w:text/>
        </w:sdtPr>
        <w:sdtEndPr/>
        <w:sdtContent>
          <w:r>
            <w:t>[Tap here to add keywords.]</w:t>
          </w:r>
        </w:sdtContent>
      </w:sdt>
    </w:p>
    <w:p w14:paraId="1E460538" w14:textId="77777777" w:rsidR="004B4D03" w:rsidRDefault="0049112C" w:rsidP="0049112C">
      <w:pPr>
        <w:pStyle w:val="Heading1"/>
      </w:pPr>
      <w:bookmarkStart w:id="1" w:name="_Toc528876991"/>
      <w:r>
        <w:t>Introduction</w:t>
      </w:r>
      <w:bookmarkEnd w:id="1"/>
      <w:r w:rsidR="0048780B">
        <w:t xml:space="preserve"> </w:t>
      </w:r>
    </w:p>
    <w:p w14:paraId="7F42EE5C" w14:textId="77777777" w:rsidR="004B4D03" w:rsidRDefault="0049112C">
      <w:pPr>
        <w:pStyle w:val="Heading2"/>
      </w:pPr>
      <w:bookmarkStart w:id="2" w:name="_Toc528876992"/>
      <w:r>
        <w:t>Learning Problem</w:t>
      </w:r>
      <w:bookmarkEnd w:id="2"/>
    </w:p>
    <w:p w14:paraId="3123EA9E" w14:textId="77777777" w:rsidR="00056D9F" w:rsidRDefault="003A13FB" w:rsidP="00056D9F">
      <w:pPr>
        <w:rPr>
          <w:lang w:eastAsia="zh-CN"/>
        </w:rPr>
      </w:pPr>
      <w:r>
        <w:t xml:space="preserve">Learning problem </w:t>
      </w:r>
      <w:r w:rsidR="0080398D">
        <w:rPr>
          <w:lang w:eastAsia="zh-CN"/>
        </w:rPr>
        <w:t xml:space="preserve">is selected from </w:t>
      </w:r>
      <w:proofErr w:type="spellStart"/>
      <w:proofErr w:type="gramStart"/>
      <w:r w:rsidR="0080398D">
        <w:rPr>
          <w:lang w:eastAsia="zh-CN"/>
        </w:rPr>
        <w:t>Kaggle</w:t>
      </w:r>
      <w:proofErr w:type="spellEnd"/>
      <w:r w:rsidR="0080398D" w:rsidRPr="0080398D">
        <w:rPr>
          <w:vertAlign w:val="superscript"/>
          <w:lang w:eastAsia="zh-CN"/>
        </w:rPr>
        <w:t>[</w:t>
      </w:r>
      <w:proofErr w:type="gramEnd"/>
      <w:r w:rsidR="0080398D" w:rsidRPr="0080398D">
        <w:rPr>
          <w:vertAlign w:val="superscript"/>
          <w:lang w:eastAsia="zh-CN"/>
        </w:rPr>
        <w:t>1]</w:t>
      </w:r>
      <w:r w:rsidR="0080398D">
        <w:rPr>
          <w:lang w:eastAsia="zh-CN"/>
        </w:rPr>
        <w:t>.</w:t>
      </w:r>
    </w:p>
    <w:p w14:paraId="252E07A5" w14:textId="77777777" w:rsidR="00056D9F" w:rsidRDefault="00056D9F" w:rsidP="00056D9F">
      <w:pPr>
        <w:rPr>
          <w:lang w:eastAsia="zh-CN"/>
        </w:rPr>
      </w:pPr>
      <w:r w:rsidRPr="00056D9F">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0363B74E" w14:textId="77777777" w:rsidR="00056D9F" w:rsidRDefault="00056D9F" w:rsidP="00056D9F">
      <w:pPr>
        <w:rPr>
          <w:lang w:eastAsia="zh-CN"/>
        </w:rPr>
      </w:pPr>
      <w:r w:rsidRPr="00056D9F">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505D98DF" w14:textId="0B87533C" w:rsidR="0080398D" w:rsidRPr="003A13FB" w:rsidRDefault="00056D9F" w:rsidP="00056D9F">
      <w:pPr>
        <w:rPr>
          <w:lang w:eastAsia="zh-CN"/>
        </w:rPr>
      </w:pPr>
      <w:r w:rsidRPr="00056D9F">
        <w:t>In this challenge, we ask you to complete the analysis of what sorts of people were likely to survive. In particular, we ask you to apply the tools of machine learning to predict which passengers survived the tragedy.</w:t>
      </w:r>
    </w:p>
    <w:p w14:paraId="45BF4864" w14:textId="77777777" w:rsidR="004B4D03" w:rsidRDefault="0049112C" w:rsidP="0049112C">
      <w:pPr>
        <w:pStyle w:val="Heading2"/>
      </w:pPr>
      <w:bookmarkStart w:id="3" w:name="_Toc528876993"/>
      <w:r>
        <w:t>Data Description</w:t>
      </w:r>
      <w:bookmarkEnd w:id="3"/>
    </w:p>
    <w:p w14:paraId="61FD24C9" w14:textId="0A2CE9F4" w:rsidR="00056D9F" w:rsidRDefault="00730673" w:rsidP="00056D9F">
      <w:r>
        <w:t xml:space="preserve">This dataset has 11 attributes and 1 target, which includes </w:t>
      </w:r>
      <w:proofErr w:type="spellStart"/>
      <w:r>
        <w:t>PassengerId</w:t>
      </w:r>
      <w:proofErr w:type="spellEnd"/>
      <w:r>
        <w:t xml:space="preserve">, Name, Sex, Age, </w:t>
      </w:r>
      <w:proofErr w:type="spellStart"/>
      <w:r>
        <w:t>Sibsp</w:t>
      </w:r>
      <w:proofErr w:type="spellEnd"/>
      <w:r>
        <w:t>, Parch, Fare, Cabin, Ticket, Embarked and Survived. And the target for classification is Survived.</w:t>
      </w:r>
    </w:p>
    <w:p w14:paraId="4E34E40E" w14:textId="5E1DC4FA" w:rsidR="00E87514" w:rsidRDefault="00E87514" w:rsidP="00056D9F">
      <w:r>
        <w:t>Detailed description as follow:</w:t>
      </w:r>
    </w:p>
    <w:p w14:paraId="3C135F1E" w14:textId="77777777" w:rsidR="00E87514" w:rsidRDefault="00E87514" w:rsidP="00E87514">
      <w:pPr>
        <w:ind w:firstLine="0"/>
      </w:pPr>
    </w:p>
    <w:p w14:paraId="371A8722" w14:textId="77777777" w:rsidR="00E87514" w:rsidRDefault="00E87514" w:rsidP="00E87514">
      <w:pPr>
        <w:ind w:firstLine="0"/>
      </w:pPr>
    </w:p>
    <w:tbl>
      <w:tblPr>
        <w:tblStyle w:val="TableGrid"/>
        <w:tblW w:w="11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2"/>
        <w:gridCol w:w="2188"/>
        <w:gridCol w:w="2737"/>
        <w:gridCol w:w="2612"/>
        <w:gridCol w:w="1983"/>
      </w:tblGrid>
      <w:tr w:rsidR="00E87514" w:rsidRPr="00227DB8" w14:paraId="70DD9D66" w14:textId="77777777" w:rsidTr="00E87514">
        <w:trPr>
          <w:trHeight w:val="395"/>
          <w:jc w:val="center"/>
        </w:trPr>
        <w:tc>
          <w:tcPr>
            <w:tcW w:w="1542" w:type="dxa"/>
          </w:tcPr>
          <w:p w14:paraId="48A79724" w14:textId="1A3B307A" w:rsidR="00E87514" w:rsidRPr="00F72B8B" w:rsidRDefault="00E87514" w:rsidP="00F72B8B">
            <w:pPr>
              <w:rPr>
                <w:b/>
              </w:rPr>
            </w:pPr>
            <w:r w:rsidRPr="00F72B8B">
              <w:rPr>
                <w:b/>
              </w:rPr>
              <w:lastRenderedPageBreak/>
              <w:t>Index</w:t>
            </w:r>
          </w:p>
        </w:tc>
        <w:tc>
          <w:tcPr>
            <w:tcW w:w="2188" w:type="dxa"/>
          </w:tcPr>
          <w:p w14:paraId="6E591E89" w14:textId="2C94199E" w:rsidR="00E87514" w:rsidRPr="00F72B8B" w:rsidRDefault="00E87514" w:rsidP="00F72B8B">
            <w:pPr>
              <w:rPr>
                <w:b/>
              </w:rPr>
            </w:pPr>
            <w:r w:rsidRPr="00F72B8B">
              <w:rPr>
                <w:b/>
              </w:rPr>
              <w:t>Variable</w:t>
            </w:r>
          </w:p>
        </w:tc>
        <w:tc>
          <w:tcPr>
            <w:tcW w:w="2737" w:type="dxa"/>
          </w:tcPr>
          <w:p w14:paraId="6BF5625B" w14:textId="77777777" w:rsidR="00E87514" w:rsidRPr="00F72B8B" w:rsidRDefault="00E87514" w:rsidP="00F72B8B">
            <w:pPr>
              <w:rPr>
                <w:b/>
              </w:rPr>
            </w:pPr>
            <w:r w:rsidRPr="00F72B8B">
              <w:rPr>
                <w:b/>
              </w:rPr>
              <w:t>Definition</w:t>
            </w:r>
          </w:p>
        </w:tc>
        <w:tc>
          <w:tcPr>
            <w:tcW w:w="2612" w:type="dxa"/>
          </w:tcPr>
          <w:p w14:paraId="33ADADB2" w14:textId="3D965535" w:rsidR="00E87514" w:rsidRPr="00F72B8B" w:rsidRDefault="00E87514" w:rsidP="00F72B8B">
            <w:pPr>
              <w:rPr>
                <w:b/>
              </w:rPr>
            </w:pPr>
            <w:r w:rsidRPr="00F72B8B">
              <w:rPr>
                <w:b/>
              </w:rPr>
              <w:t>Data type</w:t>
            </w:r>
          </w:p>
        </w:tc>
        <w:tc>
          <w:tcPr>
            <w:tcW w:w="1983" w:type="dxa"/>
          </w:tcPr>
          <w:p w14:paraId="3FCB2F2D" w14:textId="397E0C61" w:rsidR="00E87514" w:rsidRPr="00F72B8B" w:rsidRDefault="00E87514" w:rsidP="00F72B8B">
            <w:pPr>
              <w:rPr>
                <w:b/>
              </w:rPr>
            </w:pPr>
            <w:r w:rsidRPr="00F72B8B">
              <w:rPr>
                <w:b/>
              </w:rPr>
              <w:t>Key</w:t>
            </w:r>
          </w:p>
        </w:tc>
      </w:tr>
      <w:tr w:rsidR="00E87514" w14:paraId="0C1F7446" w14:textId="77777777" w:rsidTr="00E87514">
        <w:trPr>
          <w:trHeight w:val="382"/>
          <w:jc w:val="center"/>
        </w:trPr>
        <w:tc>
          <w:tcPr>
            <w:tcW w:w="1542" w:type="dxa"/>
          </w:tcPr>
          <w:p w14:paraId="17962135" w14:textId="6BBF81BF" w:rsidR="00E87514" w:rsidRPr="00227DB8" w:rsidRDefault="00E87514" w:rsidP="00E87514">
            <w:r>
              <w:t>Target</w:t>
            </w:r>
          </w:p>
        </w:tc>
        <w:tc>
          <w:tcPr>
            <w:tcW w:w="2188" w:type="dxa"/>
          </w:tcPr>
          <w:p w14:paraId="00EC39E9" w14:textId="605E2AA0" w:rsidR="00E87514" w:rsidRPr="00227DB8" w:rsidRDefault="00E87514" w:rsidP="00E87514">
            <w:r w:rsidRPr="00227DB8">
              <w:t>survival</w:t>
            </w:r>
          </w:p>
        </w:tc>
        <w:tc>
          <w:tcPr>
            <w:tcW w:w="2737" w:type="dxa"/>
          </w:tcPr>
          <w:p w14:paraId="017649D5" w14:textId="77777777" w:rsidR="00E87514" w:rsidRPr="00227DB8" w:rsidRDefault="00E87514" w:rsidP="00E87514">
            <w:r w:rsidRPr="00227DB8">
              <w:t>Survival</w:t>
            </w:r>
          </w:p>
        </w:tc>
        <w:tc>
          <w:tcPr>
            <w:tcW w:w="2612" w:type="dxa"/>
          </w:tcPr>
          <w:p w14:paraId="336D60F2" w14:textId="545BA088" w:rsidR="00E87514" w:rsidRPr="00227DB8" w:rsidRDefault="00E87514" w:rsidP="00E87514">
            <w:proofErr w:type="spellStart"/>
            <w:r>
              <w:t>int</w:t>
            </w:r>
            <w:proofErr w:type="spellEnd"/>
          </w:p>
        </w:tc>
        <w:tc>
          <w:tcPr>
            <w:tcW w:w="1983" w:type="dxa"/>
          </w:tcPr>
          <w:p w14:paraId="31FB2DF9" w14:textId="28ED51F1" w:rsidR="00E87514" w:rsidRPr="00227DB8" w:rsidRDefault="00E87514" w:rsidP="00E87514">
            <w:r w:rsidRPr="00227DB8">
              <w:t>0 = No, 1 = Yes</w:t>
            </w:r>
          </w:p>
        </w:tc>
      </w:tr>
      <w:tr w:rsidR="00E87514" w14:paraId="0CBAEA1C" w14:textId="77777777" w:rsidTr="00E87514">
        <w:trPr>
          <w:jc w:val="center"/>
        </w:trPr>
        <w:tc>
          <w:tcPr>
            <w:tcW w:w="1542" w:type="dxa"/>
          </w:tcPr>
          <w:p w14:paraId="2F7713CB" w14:textId="54E29ECD" w:rsidR="00E87514" w:rsidRDefault="00E87514" w:rsidP="00E87514">
            <w:r>
              <w:t>1</w:t>
            </w:r>
          </w:p>
        </w:tc>
        <w:tc>
          <w:tcPr>
            <w:tcW w:w="2188" w:type="dxa"/>
          </w:tcPr>
          <w:p w14:paraId="063F2685" w14:textId="79B3EA44" w:rsidR="00E87514" w:rsidRPr="00227DB8" w:rsidRDefault="00E87514" w:rsidP="00E87514">
            <w:proofErr w:type="spellStart"/>
            <w:r>
              <w:t>PassengerId</w:t>
            </w:r>
            <w:proofErr w:type="spellEnd"/>
          </w:p>
        </w:tc>
        <w:tc>
          <w:tcPr>
            <w:tcW w:w="2737" w:type="dxa"/>
          </w:tcPr>
          <w:p w14:paraId="3FB572A4" w14:textId="77777777" w:rsidR="00E87514" w:rsidRPr="00227DB8" w:rsidRDefault="00E87514" w:rsidP="00E87514"/>
        </w:tc>
        <w:tc>
          <w:tcPr>
            <w:tcW w:w="2612" w:type="dxa"/>
          </w:tcPr>
          <w:p w14:paraId="03CB2C6C" w14:textId="5A2A5819" w:rsidR="00E87514" w:rsidRPr="00227DB8" w:rsidRDefault="00E87514" w:rsidP="00E87514">
            <w:proofErr w:type="spellStart"/>
            <w:r>
              <w:t>int</w:t>
            </w:r>
            <w:proofErr w:type="spellEnd"/>
          </w:p>
        </w:tc>
        <w:tc>
          <w:tcPr>
            <w:tcW w:w="1983" w:type="dxa"/>
          </w:tcPr>
          <w:p w14:paraId="2EFBCB81" w14:textId="062CE7F4" w:rsidR="00E87514" w:rsidRPr="00227DB8" w:rsidRDefault="00E87514" w:rsidP="00E87514"/>
        </w:tc>
      </w:tr>
      <w:tr w:rsidR="00E87514" w14:paraId="3DE53803" w14:textId="77777777" w:rsidTr="00E87514">
        <w:trPr>
          <w:trHeight w:val="429"/>
          <w:jc w:val="center"/>
        </w:trPr>
        <w:tc>
          <w:tcPr>
            <w:tcW w:w="1542" w:type="dxa"/>
          </w:tcPr>
          <w:p w14:paraId="7C6E3267" w14:textId="48733E72" w:rsidR="00E87514" w:rsidRPr="00227DB8" w:rsidRDefault="00E87514" w:rsidP="00E87514">
            <w:r>
              <w:t>2</w:t>
            </w:r>
          </w:p>
        </w:tc>
        <w:tc>
          <w:tcPr>
            <w:tcW w:w="2188" w:type="dxa"/>
          </w:tcPr>
          <w:p w14:paraId="2DBC5F36" w14:textId="7584A300" w:rsidR="00E87514" w:rsidRPr="00227DB8" w:rsidRDefault="00E87514" w:rsidP="00E87514">
            <w:proofErr w:type="spellStart"/>
            <w:r w:rsidRPr="00227DB8">
              <w:t>pclass</w:t>
            </w:r>
            <w:proofErr w:type="spellEnd"/>
          </w:p>
        </w:tc>
        <w:tc>
          <w:tcPr>
            <w:tcW w:w="2737" w:type="dxa"/>
          </w:tcPr>
          <w:p w14:paraId="2E9D582C" w14:textId="77777777" w:rsidR="00E87514" w:rsidRPr="00227DB8" w:rsidRDefault="00E87514" w:rsidP="00E87514">
            <w:r w:rsidRPr="00227DB8">
              <w:t>Ticket class</w:t>
            </w:r>
          </w:p>
        </w:tc>
        <w:tc>
          <w:tcPr>
            <w:tcW w:w="2612" w:type="dxa"/>
          </w:tcPr>
          <w:p w14:paraId="0DA0CD5E" w14:textId="258296FE" w:rsidR="00E87514" w:rsidRPr="00227DB8" w:rsidRDefault="00E87514" w:rsidP="00E87514">
            <w:proofErr w:type="spellStart"/>
            <w:r>
              <w:t>int</w:t>
            </w:r>
            <w:proofErr w:type="spellEnd"/>
          </w:p>
        </w:tc>
        <w:tc>
          <w:tcPr>
            <w:tcW w:w="1983" w:type="dxa"/>
          </w:tcPr>
          <w:p w14:paraId="654C5EFF" w14:textId="2473E83A" w:rsidR="00E87514" w:rsidRPr="00227DB8" w:rsidRDefault="00E87514" w:rsidP="00E87514">
            <w:pPr>
              <w:ind w:firstLine="0"/>
            </w:pPr>
            <w:r w:rsidRPr="00227DB8">
              <w:t>1 = 1st,2 = 2nd, 3 = 3rd</w:t>
            </w:r>
          </w:p>
        </w:tc>
      </w:tr>
      <w:tr w:rsidR="00E87514" w14:paraId="6A15D599" w14:textId="77777777" w:rsidTr="00E87514">
        <w:trPr>
          <w:trHeight w:val="353"/>
          <w:jc w:val="center"/>
        </w:trPr>
        <w:tc>
          <w:tcPr>
            <w:tcW w:w="1542" w:type="dxa"/>
          </w:tcPr>
          <w:p w14:paraId="78310FAD" w14:textId="20414CE7" w:rsidR="00E87514" w:rsidRPr="00227DB8" w:rsidRDefault="00E87514" w:rsidP="00E87514">
            <w:r>
              <w:t>3</w:t>
            </w:r>
          </w:p>
        </w:tc>
        <w:tc>
          <w:tcPr>
            <w:tcW w:w="2188" w:type="dxa"/>
          </w:tcPr>
          <w:p w14:paraId="0D334920" w14:textId="62B04B30" w:rsidR="00E87514" w:rsidRPr="00227DB8" w:rsidRDefault="00E87514" w:rsidP="00E87514">
            <w:r>
              <w:t>Name</w:t>
            </w:r>
          </w:p>
        </w:tc>
        <w:tc>
          <w:tcPr>
            <w:tcW w:w="2737" w:type="dxa"/>
          </w:tcPr>
          <w:p w14:paraId="03890C0C" w14:textId="77777777" w:rsidR="00E87514" w:rsidRPr="00227DB8" w:rsidRDefault="00E87514" w:rsidP="00E87514"/>
        </w:tc>
        <w:tc>
          <w:tcPr>
            <w:tcW w:w="2612" w:type="dxa"/>
          </w:tcPr>
          <w:p w14:paraId="3B9FDD69" w14:textId="1DE754EF" w:rsidR="00E87514" w:rsidRPr="00227DB8" w:rsidRDefault="00E87514" w:rsidP="00E87514">
            <w:proofErr w:type="spellStart"/>
            <w:r>
              <w:t>str</w:t>
            </w:r>
            <w:proofErr w:type="spellEnd"/>
          </w:p>
        </w:tc>
        <w:tc>
          <w:tcPr>
            <w:tcW w:w="1983" w:type="dxa"/>
          </w:tcPr>
          <w:p w14:paraId="7EFDCFB2" w14:textId="77777777" w:rsidR="00E87514" w:rsidRPr="00227DB8" w:rsidRDefault="00E87514" w:rsidP="00E87514"/>
        </w:tc>
      </w:tr>
      <w:tr w:rsidR="00E87514" w14:paraId="23DBF544" w14:textId="77777777" w:rsidTr="00E87514">
        <w:trPr>
          <w:trHeight w:val="353"/>
          <w:jc w:val="center"/>
        </w:trPr>
        <w:tc>
          <w:tcPr>
            <w:tcW w:w="1542" w:type="dxa"/>
          </w:tcPr>
          <w:p w14:paraId="0953AFA6" w14:textId="042FF2F1" w:rsidR="00E87514" w:rsidRPr="00227DB8" w:rsidRDefault="00E87514" w:rsidP="00E87514">
            <w:r>
              <w:t>4</w:t>
            </w:r>
          </w:p>
        </w:tc>
        <w:tc>
          <w:tcPr>
            <w:tcW w:w="2188" w:type="dxa"/>
          </w:tcPr>
          <w:p w14:paraId="1DA2A54E" w14:textId="2A909FEA" w:rsidR="00E87514" w:rsidRPr="00227DB8" w:rsidRDefault="00E87514" w:rsidP="00E87514">
            <w:r w:rsidRPr="00227DB8">
              <w:t>sex</w:t>
            </w:r>
          </w:p>
        </w:tc>
        <w:tc>
          <w:tcPr>
            <w:tcW w:w="2737" w:type="dxa"/>
          </w:tcPr>
          <w:p w14:paraId="03AC6F7D" w14:textId="77777777" w:rsidR="00E87514" w:rsidRPr="00227DB8" w:rsidRDefault="00E87514" w:rsidP="00E87514">
            <w:r w:rsidRPr="00227DB8">
              <w:t>Sex</w:t>
            </w:r>
          </w:p>
        </w:tc>
        <w:tc>
          <w:tcPr>
            <w:tcW w:w="2612" w:type="dxa"/>
          </w:tcPr>
          <w:p w14:paraId="4D4C8EE8" w14:textId="4EB21350" w:rsidR="00E87514" w:rsidRPr="00227DB8" w:rsidRDefault="00E87514" w:rsidP="00E87514">
            <w:proofErr w:type="spellStart"/>
            <w:r>
              <w:t>str</w:t>
            </w:r>
            <w:proofErr w:type="spellEnd"/>
          </w:p>
        </w:tc>
        <w:tc>
          <w:tcPr>
            <w:tcW w:w="1983" w:type="dxa"/>
          </w:tcPr>
          <w:p w14:paraId="093DD333" w14:textId="6CF34FE2" w:rsidR="00E87514" w:rsidRPr="00227DB8" w:rsidRDefault="00E87514" w:rsidP="00E87514"/>
        </w:tc>
      </w:tr>
      <w:tr w:rsidR="00E87514" w14:paraId="057B878C" w14:textId="77777777" w:rsidTr="00E87514">
        <w:trPr>
          <w:jc w:val="center"/>
        </w:trPr>
        <w:tc>
          <w:tcPr>
            <w:tcW w:w="1542" w:type="dxa"/>
          </w:tcPr>
          <w:p w14:paraId="38622EA1" w14:textId="3E87C3CB" w:rsidR="00E87514" w:rsidRPr="00227DB8" w:rsidRDefault="00E87514" w:rsidP="00E87514">
            <w:r>
              <w:t>5</w:t>
            </w:r>
          </w:p>
        </w:tc>
        <w:tc>
          <w:tcPr>
            <w:tcW w:w="2188" w:type="dxa"/>
          </w:tcPr>
          <w:p w14:paraId="485CEBD9" w14:textId="6A862C66" w:rsidR="00E87514" w:rsidRPr="00227DB8" w:rsidRDefault="00E87514" w:rsidP="00E87514">
            <w:r w:rsidRPr="00227DB8">
              <w:t>Age</w:t>
            </w:r>
          </w:p>
        </w:tc>
        <w:tc>
          <w:tcPr>
            <w:tcW w:w="2737" w:type="dxa"/>
          </w:tcPr>
          <w:p w14:paraId="2FD0BBE0" w14:textId="77777777" w:rsidR="00E87514" w:rsidRPr="00227DB8" w:rsidRDefault="00E87514" w:rsidP="00E87514">
            <w:r w:rsidRPr="00227DB8">
              <w:t>Age in years</w:t>
            </w:r>
          </w:p>
        </w:tc>
        <w:tc>
          <w:tcPr>
            <w:tcW w:w="2612" w:type="dxa"/>
          </w:tcPr>
          <w:p w14:paraId="34A0DC7D" w14:textId="209BD0A3" w:rsidR="00E87514" w:rsidRPr="00227DB8" w:rsidRDefault="00E87514" w:rsidP="00E87514">
            <w:r>
              <w:t>float</w:t>
            </w:r>
          </w:p>
        </w:tc>
        <w:tc>
          <w:tcPr>
            <w:tcW w:w="1983" w:type="dxa"/>
          </w:tcPr>
          <w:p w14:paraId="75C44442" w14:textId="0D133339" w:rsidR="00E87514" w:rsidRPr="00227DB8" w:rsidRDefault="00E87514" w:rsidP="00E87514"/>
        </w:tc>
      </w:tr>
      <w:tr w:rsidR="00E87514" w14:paraId="0FC071BC" w14:textId="77777777" w:rsidTr="00E87514">
        <w:trPr>
          <w:jc w:val="center"/>
        </w:trPr>
        <w:tc>
          <w:tcPr>
            <w:tcW w:w="1542" w:type="dxa"/>
          </w:tcPr>
          <w:p w14:paraId="074BBCB8" w14:textId="796F1E15" w:rsidR="00E87514" w:rsidRPr="00227DB8" w:rsidRDefault="00E87514" w:rsidP="00E87514">
            <w:r>
              <w:t>6</w:t>
            </w:r>
          </w:p>
        </w:tc>
        <w:tc>
          <w:tcPr>
            <w:tcW w:w="2188" w:type="dxa"/>
          </w:tcPr>
          <w:p w14:paraId="6F0BCB2A" w14:textId="29A3ADB5" w:rsidR="00E87514" w:rsidRPr="00227DB8" w:rsidRDefault="00E87514" w:rsidP="00E87514">
            <w:proofErr w:type="spellStart"/>
            <w:r w:rsidRPr="00227DB8">
              <w:t>sibsp</w:t>
            </w:r>
            <w:proofErr w:type="spellEnd"/>
          </w:p>
        </w:tc>
        <w:tc>
          <w:tcPr>
            <w:tcW w:w="2737" w:type="dxa"/>
          </w:tcPr>
          <w:p w14:paraId="327E0B23" w14:textId="77777777" w:rsidR="00E87514" w:rsidRPr="002E3F64" w:rsidRDefault="00E87514" w:rsidP="00E87514">
            <w:pPr>
              <w:rPr>
                <w:rFonts w:asciiTheme="majorHAnsi" w:eastAsiaTheme="majorEastAsia" w:hAnsiTheme="majorHAnsi" w:cstheme="majorBidi"/>
              </w:rPr>
            </w:pPr>
            <w:r w:rsidRPr="002E3F64">
              <w:rPr>
                <w:rFonts w:asciiTheme="majorHAnsi" w:eastAsiaTheme="majorEastAsia" w:hAnsiTheme="majorHAnsi" w:cstheme="majorBidi"/>
              </w:rPr>
              <w:t># of siblings / spouses aboard the Titanic</w:t>
            </w:r>
          </w:p>
          <w:p w14:paraId="287E0160" w14:textId="77777777" w:rsidR="00E87514" w:rsidRPr="00227DB8" w:rsidRDefault="00E87514" w:rsidP="00E87514"/>
        </w:tc>
        <w:tc>
          <w:tcPr>
            <w:tcW w:w="2612" w:type="dxa"/>
          </w:tcPr>
          <w:p w14:paraId="5A3EB5C5" w14:textId="149FB843" w:rsidR="00E87514" w:rsidRPr="00227DB8" w:rsidRDefault="00E87514" w:rsidP="00E87514">
            <w:proofErr w:type="spellStart"/>
            <w:r>
              <w:t>int</w:t>
            </w:r>
            <w:proofErr w:type="spellEnd"/>
          </w:p>
        </w:tc>
        <w:tc>
          <w:tcPr>
            <w:tcW w:w="1983" w:type="dxa"/>
          </w:tcPr>
          <w:p w14:paraId="05079A8B" w14:textId="1A376587" w:rsidR="00E87514" w:rsidRPr="00227DB8" w:rsidRDefault="00E87514" w:rsidP="00E87514"/>
        </w:tc>
      </w:tr>
      <w:tr w:rsidR="00E87514" w14:paraId="506CFCD1" w14:textId="77777777" w:rsidTr="00E87514">
        <w:trPr>
          <w:jc w:val="center"/>
        </w:trPr>
        <w:tc>
          <w:tcPr>
            <w:tcW w:w="1542" w:type="dxa"/>
          </w:tcPr>
          <w:p w14:paraId="59EE5625" w14:textId="36E1F594" w:rsidR="00E87514" w:rsidRPr="00227DB8" w:rsidRDefault="00E87514" w:rsidP="00E87514">
            <w:r>
              <w:t>7</w:t>
            </w:r>
          </w:p>
        </w:tc>
        <w:tc>
          <w:tcPr>
            <w:tcW w:w="2188" w:type="dxa"/>
          </w:tcPr>
          <w:p w14:paraId="64D7E55A" w14:textId="7F9388A6" w:rsidR="00E87514" w:rsidRPr="00227DB8" w:rsidRDefault="00E87514" w:rsidP="00E87514">
            <w:r w:rsidRPr="00227DB8">
              <w:t>parch</w:t>
            </w:r>
          </w:p>
        </w:tc>
        <w:tc>
          <w:tcPr>
            <w:tcW w:w="2737" w:type="dxa"/>
          </w:tcPr>
          <w:p w14:paraId="4986A668" w14:textId="77777777" w:rsidR="00E87514" w:rsidRPr="002E3F64" w:rsidRDefault="00E87514" w:rsidP="00E87514">
            <w:pPr>
              <w:rPr>
                <w:rFonts w:asciiTheme="majorHAnsi" w:eastAsiaTheme="majorEastAsia" w:hAnsiTheme="majorHAnsi" w:cstheme="majorBidi"/>
              </w:rPr>
            </w:pPr>
            <w:r w:rsidRPr="002E3F64">
              <w:rPr>
                <w:rFonts w:asciiTheme="majorHAnsi" w:eastAsiaTheme="majorEastAsia" w:hAnsiTheme="majorHAnsi" w:cstheme="majorBidi"/>
              </w:rPr>
              <w:t># of parents / children aboard the Titanic</w:t>
            </w:r>
          </w:p>
          <w:p w14:paraId="4DAAAF29" w14:textId="77777777" w:rsidR="00E87514" w:rsidRPr="00227DB8" w:rsidRDefault="00E87514" w:rsidP="00E87514"/>
        </w:tc>
        <w:tc>
          <w:tcPr>
            <w:tcW w:w="2612" w:type="dxa"/>
          </w:tcPr>
          <w:p w14:paraId="79B0D6D3" w14:textId="4E6C9AE9" w:rsidR="00E87514" w:rsidRPr="00227DB8" w:rsidRDefault="00E87514" w:rsidP="00E87514">
            <w:proofErr w:type="spellStart"/>
            <w:r>
              <w:t>int</w:t>
            </w:r>
            <w:proofErr w:type="spellEnd"/>
          </w:p>
        </w:tc>
        <w:tc>
          <w:tcPr>
            <w:tcW w:w="1983" w:type="dxa"/>
          </w:tcPr>
          <w:p w14:paraId="280E8765" w14:textId="32D03C94" w:rsidR="00E87514" w:rsidRPr="00227DB8" w:rsidRDefault="00E87514" w:rsidP="00E87514"/>
        </w:tc>
      </w:tr>
      <w:tr w:rsidR="00E87514" w14:paraId="1B4C5576" w14:textId="77777777" w:rsidTr="00E87514">
        <w:trPr>
          <w:jc w:val="center"/>
        </w:trPr>
        <w:tc>
          <w:tcPr>
            <w:tcW w:w="1542" w:type="dxa"/>
          </w:tcPr>
          <w:p w14:paraId="66839CEA" w14:textId="1597029D" w:rsidR="00E87514" w:rsidRPr="00227DB8" w:rsidRDefault="00E87514" w:rsidP="00E87514">
            <w:r>
              <w:t>8</w:t>
            </w:r>
          </w:p>
        </w:tc>
        <w:tc>
          <w:tcPr>
            <w:tcW w:w="2188" w:type="dxa"/>
          </w:tcPr>
          <w:p w14:paraId="002BB093" w14:textId="6695AD45" w:rsidR="00E87514" w:rsidRPr="00227DB8" w:rsidRDefault="00E87514" w:rsidP="00E87514">
            <w:r>
              <w:t>Fare</w:t>
            </w:r>
          </w:p>
        </w:tc>
        <w:tc>
          <w:tcPr>
            <w:tcW w:w="2737" w:type="dxa"/>
          </w:tcPr>
          <w:p w14:paraId="1BF17960" w14:textId="77777777" w:rsidR="00E87514" w:rsidRPr="002E3F64" w:rsidRDefault="00E87514" w:rsidP="00E87514">
            <w:pPr>
              <w:rPr>
                <w:rFonts w:asciiTheme="majorHAnsi" w:eastAsiaTheme="majorEastAsia" w:hAnsiTheme="majorHAnsi" w:cstheme="majorBidi"/>
              </w:rPr>
            </w:pPr>
            <w:r w:rsidRPr="002E3F64">
              <w:rPr>
                <w:rFonts w:asciiTheme="majorHAnsi" w:eastAsiaTheme="majorEastAsia" w:hAnsiTheme="majorHAnsi" w:cstheme="majorBidi"/>
              </w:rPr>
              <w:t>Passenger fare</w:t>
            </w:r>
          </w:p>
          <w:p w14:paraId="53A7D443" w14:textId="77777777" w:rsidR="00E87514" w:rsidRPr="00227DB8" w:rsidRDefault="00E87514" w:rsidP="00E87514"/>
        </w:tc>
        <w:tc>
          <w:tcPr>
            <w:tcW w:w="2612" w:type="dxa"/>
          </w:tcPr>
          <w:p w14:paraId="5B5CE9F2" w14:textId="377FBBCE" w:rsidR="00E87514" w:rsidRPr="00227DB8" w:rsidRDefault="00E87514" w:rsidP="00E87514">
            <w:r>
              <w:t>float</w:t>
            </w:r>
          </w:p>
        </w:tc>
        <w:tc>
          <w:tcPr>
            <w:tcW w:w="1983" w:type="dxa"/>
          </w:tcPr>
          <w:p w14:paraId="6886ED59" w14:textId="102E4D6C" w:rsidR="00E87514" w:rsidRPr="00227DB8" w:rsidRDefault="00E87514" w:rsidP="00E87514"/>
        </w:tc>
      </w:tr>
      <w:tr w:rsidR="00E87514" w14:paraId="4A65FA34" w14:textId="77777777" w:rsidTr="00E87514">
        <w:trPr>
          <w:jc w:val="center"/>
        </w:trPr>
        <w:tc>
          <w:tcPr>
            <w:tcW w:w="1542" w:type="dxa"/>
          </w:tcPr>
          <w:p w14:paraId="1BB29BF6" w14:textId="19CA0FD9" w:rsidR="00E87514" w:rsidRPr="00227DB8" w:rsidRDefault="00E87514" w:rsidP="00E87514">
            <w:r>
              <w:t>9</w:t>
            </w:r>
          </w:p>
        </w:tc>
        <w:tc>
          <w:tcPr>
            <w:tcW w:w="2188" w:type="dxa"/>
          </w:tcPr>
          <w:p w14:paraId="3EE3E6BF" w14:textId="65E4F5B2" w:rsidR="00E87514" w:rsidRPr="00227DB8" w:rsidRDefault="00E87514" w:rsidP="00E87514">
            <w:r w:rsidRPr="00227DB8">
              <w:t>cabin</w:t>
            </w:r>
          </w:p>
        </w:tc>
        <w:tc>
          <w:tcPr>
            <w:tcW w:w="2737" w:type="dxa"/>
          </w:tcPr>
          <w:p w14:paraId="4817F372" w14:textId="77777777" w:rsidR="00E87514" w:rsidRPr="002E3F64" w:rsidRDefault="00E87514" w:rsidP="00E87514">
            <w:pPr>
              <w:rPr>
                <w:rFonts w:asciiTheme="majorHAnsi" w:eastAsiaTheme="majorEastAsia" w:hAnsiTheme="majorHAnsi" w:cstheme="majorBidi"/>
              </w:rPr>
            </w:pPr>
            <w:r w:rsidRPr="002E3F64">
              <w:rPr>
                <w:rFonts w:asciiTheme="majorHAnsi" w:eastAsiaTheme="majorEastAsia" w:hAnsiTheme="majorHAnsi" w:cstheme="majorBidi"/>
              </w:rPr>
              <w:t>Cabin number</w:t>
            </w:r>
          </w:p>
          <w:p w14:paraId="59E32FE2" w14:textId="77777777" w:rsidR="00E87514" w:rsidRPr="00227DB8" w:rsidRDefault="00E87514" w:rsidP="00E87514"/>
        </w:tc>
        <w:tc>
          <w:tcPr>
            <w:tcW w:w="2612" w:type="dxa"/>
          </w:tcPr>
          <w:p w14:paraId="60A9C08B" w14:textId="3A549B8A" w:rsidR="00E87514" w:rsidRPr="00227DB8" w:rsidRDefault="00E87514" w:rsidP="00E87514">
            <w:proofErr w:type="spellStart"/>
            <w:r>
              <w:t>str</w:t>
            </w:r>
            <w:proofErr w:type="spellEnd"/>
          </w:p>
        </w:tc>
        <w:tc>
          <w:tcPr>
            <w:tcW w:w="1983" w:type="dxa"/>
          </w:tcPr>
          <w:p w14:paraId="7BB0D846" w14:textId="3C493CAE" w:rsidR="00E87514" w:rsidRPr="00227DB8" w:rsidRDefault="00E87514" w:rsidP="00E87514"/>
        </w:tc>
      </w:tr>
      <w:tr w:rsidR="00E87514" w14:paraId="10D68628" w14:textId="77777777" w:rsidTr="00E87514">
        <w:trPr>
          <w:jc w:val="center"/>
        </w:trPr>
        <w:tc>
          <w:tcPr>
            <w:tcW w:w="1542" w:type="dxa"/>
          </w:tcPr>
          <w:p w14:paraId="1A611A50" w14:textId="6FF93942" w:rsidR="00E87514" w:rsidRPr="00227DB8" w:rsidRDefault="00E87514" w:rsidP="00E87514">
            <w:r>
              <w:t>10</w:t>
            </w:r>
          </w:p>
        </w:tc>
        <w:tc>
          <w:tcPr>
            <w:tcW w:w="2188" w:type="dxa"/>
          </w:tcPr>
          <w:p w14:paraId="453C71A2" w14:textId="2E15EE3B" w:rsidR="00E87514" w:rsidRPr="00227DB8" w:rsidRDefault="00E87514" w:rsidP="00E87514">
            <w:r w:rsidRPr="00227DB8">
              <w:t>embarked</w:t>
            </w:r>
          </w:p>
        </w:tc>
        <w:tc>
          <w:tcPr>
            <w:tcW w:w="2737" w:type="dxa"/>
          </w:tcPr>
          <w:p w14:paraId="3AE03E66" w14:textId="77777777" w:rsidR="00E87514" w:rsidRPr="002E3F64" w:rsidRDefault="00E87514" w:rsidP="00E87514">
            <w:pPr>
              <w:rPr>
                <w:rFonts w:asciiTheme="majorHAnsi" w:eastAsiaTheme="majorEastAsia" w:hAnsiTheme="majorHAnsi" w:cstheme="majorBidi"/>
              </w:rPr>
            </w:pPr>
            <w:r w:rsidRPr="002E3F64">
              <w:rPr>
                <w:rFonts w:asciiTheme="majorHAnsi" w:eastAsiaTheme="majorEastAsia" w:hAnsiTheme="majorHAnsi" w:cstheme="majorBidi"/>
              </w:rPr>
              <w:t>Port of Embarkation</w:t>
            </w:r>
          </w:p>
          <w:p w14:paraId="47C6B422" w14:textId="77777777" w:rsidR="00E87514" w:rsidRPr="00227DB8" w:rsidRDefault="00E87514" w:rsidP="00E87514"/>
        </w:tc>
        <w:tc>
          <w:tcPr>
            <w:tcW w:w="2612" w:type="dxa"/>
          </w:tcPr>
          <w:p w14:paraId="6DE9CE25" w14:textId="5ADFBE78" w:rsidR="00E87514" w:rsidRDefault="00E87514" w:rsidP="00E87514">
            <w:proofErr w:type="spellStart"/>
            <w:r>
              <w:t>str</w:t>
            </w:r>
            <w:proofErr w:type="spellEnd"/>
          </w:p>
        </w:tc>
        <w:tc>
          <w:tcPr>
            <w:tcW w:w="1983" w:type="dxa"/>
          </w:tcPr>
          <w:p w14:paraId="2CF95777" w14:textId="0FBEF4CD" w:rsidR="00E87514" w:rsidRDefault="00E87514" w:rsidP="00E87514">
            <w:pPr>
              <w:rPr>
                <w:lang w:eastAsia="zh-CN"/>
              </w:rPr>
            </w:pPr>
            <w:r>
              <w:t>C = Cherbourg,</w:t>
            </w:r>
          </w:p>
          <w:p w14:paraId="749D4545" w14:textId="2BC220F5" w:rsidR="00E87514" w:rsidRDefault="00E87514" w:rsidP="00E87514">
            <w:pPr>
              <w:rPr>
                <w:lang w:eastAsia="zh-CN"/>
              </w:rPr>
            </w:pPr>
            <w:r>
              <w:t>Q = Queenstown,</w:t>
            </w:r>
          </w:p>
          <w:p w14:paraId="50776E7D" w14:textId="77777777" w:rsidR="00E87514" w:rsidRPr="002E3F64" w:rsidRDefault="00E87514" w:rsidP="00E87514">
            <w:r>
              <w:t>S = Southampton</w:t>
            </w:r>
          </w:p>
        </w:tc>
      </w:tr>
      <w:tr w:rsidR="00E87514" w14:paraId="67310CBD" w14:textId="77777777" w:rsidTr="00E87514">
        <w:trPr>
          <w:jc w:val="center"/>
        </w:trPr>
        <w:tc>
          <w:tcPr>
            <w:tcW w:w="1542" w:type="dxa"/>
          </w:tcPr>
          <w:p w14:paraId="7297E4D8" w14:textId="0AA9CBB5" w:rsidR="00E87514" w:rsidRDefault="00E87514" w:rsidP="00E87514">
            <w:r>
              <w:t>11</w:t>
            </w:r>
          </w:p>
        </w:tc>
        <w:tc>
          <w:tcPr>
            <w:tcW w:w="2188" w:type="dxa"/>
          </w:tcPr>
          <w:p w14:paraId="483323FC" w14:textId="2EF89B99" w:rsidR="00E87514" w:rsidRPr="00227DB8" w:rsidRDefault="00E87514" w:rsidP="00E87514">
            <w:r>
              <w:t>Ticket</w:t>
            </w:r>
          </w:p>
        </w:tc>
        <w:tc>
          <w:tcPr>
            <w:tcW w:w="2737" w:type="dxa"/>
          </w:tcPr>
          <w:p w14:paraId="6CF85B94" w14:textId="127602F1" w:rsidR="00E87514" w:rsidRPr="002E3F64" w:rsidRDefault="00E87514" w:rsidP="00E87514">
            <w:pPr>
              <w:rPr>
                <w:rFonts w:asciiTheme="majorHAnsi" w:eastAsiaTheme="majorEastAsia" w:hAnsiTheme="majorHAnsi" w:cstheme="majorBidi"/>
              </w:rPr>
            </w:pPr>
            <w:r>
              <w:rPr>
                <w:rFonts w:asciiTheme="majorHAnsi" w:eastAsiaTheme="majorEastAsia" w:hAnsiTheme="majorHAnsi" w:cstheme="majorBidi"/>
              </w:rPr>
              <w:t>Ticket number</w:t>
            </w:r>
          </w:p>
        </w:tc>
        <w:tc>
          <w:tcPr>
            <w:tcW w:w="2612" w:type="dxa"/>
          </w:tcPr>
          <w:p w14:paraId="0EDE1F3A" w14:textId="549AEA6B" w:rsidR="00E87514" w:rsidRDefault="00E87514" w:rsidP="00E87514">
            <w:proofErr w:type="spellStart"/>
            <w:r>
              <w:t>str</w:t>
            </w:r>
            <w:proofErr w:type="spellEnd"/>
          </w:p>
        </w:tc>
        <w:tc>
          <w:tcPr>
            <w:tcW w:w="1983" w:type="dxa"/>
          </w:tcPr>
          <w:p w14:paraId="7A609B41" w14:textId="77777777" w:rsidR="00E87514" w:rsidRDefault="00E87514" w:rsidP="00E87514"/>
        </w:tc>
      </w:tr>
    </w:tbl>
    <w:p w14:paraId="20EA7425" w14:textId="77777777" w:rsidR="00E87514" w:rsidRDefault="00E87514" w:rsidP="00E87514">
      <w:pPr>
        <w:spacing w:line="360" w:lineRule="auto"/>
        <w:jc w:val="center"/>
      </w:pPr>
    </w:p>
    <w:p w14:paraId="472DCEE2" w14:textId="2227FE43" w:rsidR="00E87514" w:rsidRDefault="00E87514" w:rsidP="00173F5F">
      <w:pPr>
        <w:pStyle w:val="TableFigure"/>
        <w:jc w:val="center"/>
      </w:pPr>
      <w:r>
        <w:t>Table 2.1 Overview of the data</w:t>
      </w:r>
    </w:p>
    <w:p w14:paraId="73520456" w14:textId="5D1ED0CD" w:rsidR="00E87514" w:rsidRDefault="00E87514" w:rsidP="00E87514">
      <w:pPr>
        <w:spacing w:line="360" w:lineRule="auto"/>
      </w:pPr>
      <w:r>
        <w:t>The data has been split into two groups: Train set (train.csv) &amp; Test set (test.csv).</w:t>
      </w:r>
    </w:p>
    <w:p w14:paraId="321EA7F9" w14:textId="71C77185" w:rsidR="00E87514" w:rsidRDefault="00FB7C33" w:rsidP="00E87514">
      <w:pPr>
        <w:spacing w:line="360" w:lineRule="auto"/>
      </w:pPr>
      <w:r>
        <w:t>The training dataset has 891 entries, 12 columns, among which there are some data missing in attribute Age (714 entries, 177 missing), Cabin (204 entries, 687 missing) and Embarked (889 entries</w:t>
      </w:r>
      <w:r w:rsidR="00173F5F">
        <w:t>, 2 missing).</w:t>
      </w:r>
    </w:p>
    <w:p w14:paraId="530E9719" w14:textId="2CE96C0A" w:rsidR="00173F5F" w:rsidRDefault="00173F5F" w:rsidP="00173F5F">
      <w:pPr>
        <w:pStyle w:val="TableFigure"/>
      </w:pPr>
      <w:r w:rsidRPr="00173F5F">
        <w:lastRenderedPageBreak/>
        <w:drawing>
          <wp:inline distT="0" distB="0" distL="0" distR="0" wp14:anchorId="11E292A1" wp14:editId="1A3DAED5">
            <wp:extent cx="594360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4175"/>
                    </a:xfrm>
                    <a:prstGeom prst="rect">
                      <a:avLst/>
                    </a:prstGeom>
                  </pic:spPr>
                </pic:pic>
              </a:graphicData>
            </a:graphic>
          </wp:inline>
        </w:drawing>
      </w:r>
    </w:p>
    <w:p w14:paraId="63F54394" w14:textId="33AD3E3C" w:rsidR="00173F5F" w:rsidRDefault="00173F5F" w:rsidP="00173F5F">
      <w:pPr>
        <w:pStyle w:val="TableFigure"/>
        <w:jc w:val="center"/>
      </w:pPr>
      <w:r>
        <w:t>Figure 2.1 Missing percentage in train set</w:t>
      </w:r>
    </w:p>
    <w:p w14:paraId="183946C9" w14:textId="010E55C5" w:rsidR="00173F5F" w:rsidRDefault="00173F5F" w:rsidP="00173F5F">
      <w:pPr>
        <w:pStyle w:val="TableFigure"/>
      </w:pPr>
      <w:r>
        <w:tab/>
        <w:t xml:space="preserve">The test set has 418 entries, 12 columns, also containing missing data in attribute Age </w:t>
      </w:r>
      <w:proofErr w:type="gramStart"/>
      <w:r>
        <w:t>( 332</w:t>
      </w:r>
      <w:proofErr w:type="gramEnd"/>
      <w:r>
        <w:t xml:space="preserve"> entries, 86 missing), Fare (417 entries, 1 missing) and Cabin (91 entries, 327 missing).</w:t>
      </w:r>
    </w:p>
    <w:p w14:paraId="1DFD20B7" w14:textId="0391F4BF" w:rsidR="00173F5F" w:rsidRDefault="00173F5F" w:rsidP="00173F5F">
      <w:pPr>
        <w:pStyle w:val="TableFigure"/>
        <w:rPr>
          <w:b/>
        </w:rPr>
      </w:pPr>
      <w:r w:rsidRPr="00173F5F">
        <w:lastRenderedPageBreak/>
        <w:drawing>
          <wp:inline distT="0" distB="0" distL="0" distR="0" wp14:anchorId="1166FBA9" wp14:editId="4618328B">
            <wp:extent cx="5943600" cy="399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9230"/>
                    </a:xfrm>
                    <a:prstGeom prst="rect">
                      <a:avLst/>
                    </a:prstGeom>
                  </pic:spPr>
                </pic:pic>
              </a:graphicData>
            </a:graphic>
          </wp:inline>
        </w:drawing>
      </w:r>
    </w:p>
    <w:p w14:paraId="1404B5D5" w14:textId="651D4112" w:rsidR="00173F5F" w:rsidRPr="00173F5F" w:rsidRDefault="00173F5F" w:rsidP="00173F5F">
      <w:pPr>
        <w:jc w:val="center"/>
      </w:pPr>
      <w:r>
        <w:t>Figure 2.2 Missing percentage in test set</w:t>
      </w:r>
    </w:p>
    <w:p w14:paraId="5648FFAA" w14:textId="77777777" w:rsidR="000B6CBF" w:rsidRPr="000B6CBF" w:rsidRDefault="000B6CBF" w:rsidP="000B6CBF">
      <w:pPr>
        <w:pStyle w:val="Heading1"/>
      </w:pPr>
      <w:bookmarkStart w:id="4" w:name="_Toc528876994"/>
      <w:r>
        <w:t>Methodology</w:t>
      </w:r>
      <w:bookmarkEnd w:id="4"/>
    </w:p>
    <w:p w14:paraId="498506B5" w14:textId="77777777" w:rsidR="0049112C" w:rsidRDefault="0049112C" w:rsidP="000B6CBF">
      <w:pPr>
        <w:pStyle w:val="Heading2"/>
      </w:pPr>
      <w:bookmarkStart w:id="5" w:name="_Toc528876995"/>
      <w:r>
        <w:t>Related Work</w:t>
      </w:r>
      <w:bookmarkEnd w:id="5"/>
      <w:r>
        <w:t xml:space="preserve"> </w:t>
      </w:r>
    </w:p>
    <w:p w14:paraId="2AC63ECA" w14:textId="7D2A27B8" w:rsidR="00173F5F" w:rsidRDefault="00173F5F" w:rsidP="00173F5F">
      <w:pPr>
        <w:rPr>
          <w:lang w:eastAsia="zh-CN"/>
        </w:rPr>
      </w:pPr>
      <w:r>
        <w:t>Many works have been involved before and many models has been adopted</w:t>
      </w:r>
      <w:r w:rsidR="001478DF">
        <w:rPr>
          <w:lang w:eastAsia="zh-CN"/>
        </w:rPr>
        <w:t xml:space="preserve">. Daniel </w:t>
      </w:r>
      <w:proofErr w:type="spellStart"/>
      <w:r w:rsidR="001478DF">
        <w:rPr>
          <w:lang w:eastAsia="zh-CN"/>
        </w:rPr>
        <w:t>Manuelpillai</w:t>
      </w:r>
      <w:proofErr w:type="spellEnd"/>
      <w:r w:rsidR="001478DF">
        <w:rPr>
          <w:lang w:eastAsia="zh-CN"/>
        </w:rPr>
        <w:t xml:space="preserve"> used K-Neighbors-Classifier and achieved 65% accuracy on train set </w:t>
      </w:r>
      <w:r w:rsidR="001478DF">
        <w:rPr>
          <w:vertAlign w:val="superscript"/>
          <w:lang w:eastAsia="zh-CN"/>
        </w:rPr>
        <w:t>[2]</w:t>
      </w:r>
      <w:r w:rsidR="001478DF">
        <w:rPr>
          <w:lang w:eastAsia="zh-CN"/>
        </w:rPr>
        <w:t xml:space="preserve">. </w:t>
      </w:r>
      <w:proofErr w:type="spellStart"/>
      <w:r w:rsidR="001478DF">
        <w:rPr>
          <w:lang w:eastAsia="zh-CN"/>
        </w:rPr>
        <w:t>Sagra</w:t>
      </w:r>
      <w:proofErr w:type="spellEnd"/>
      <w:r w:rsidR="001478DF">
        <w:rPr>
          <w:lang w:eastAsia="zh-CN"/>
        </w:rPr>
        <w:t xml:space="preserve"> Jain adoptee the sequential model from </w:t>
      </w:r>
      <w:proofErr w:type="spellStart"/>
      <w:r w:rsidR="001478DF">
        <w:rPr>
          <w:lang w:eastAsia="zh-CN"/>
        </w:rPr>
        <w:t>keras</w:t>
      </w:r>
      <w:proofErr w:type="spellEnd"/>
      <w:r w:rsidR="001478DF">
        <w:rPr>
          <w:lang w:eastAsia="zh-CN"/>
        </w:rPr>
        <w:t xml:space="preserve"> and achieved a 70% accuracy </w:t>
      </w:r>
      <w:r w:rsidR="001478DF">
        <w:rPr>
          <w:vertAlign w:val="superscript"/>
          <w:lang w:eastAsia="zh-CN"/>
        </w:rPr>
        <w:t>[3]</w:t>
      </w:r>
      <w:r w:rsidR="001478DF">
        <w:rPr>
          <w:lang w:eastAsia="zh-CN"/>
        </w:rPr>
        <w:t xml:space="preserve">. A single random forest </w:t>
      </w:r>
      <w:proofErr w:type="spellStart"/>
      <w:r w:rsidR="001478DF">
        <w:rPr>
          <w:lang w:eastAsia="zh-CN"/>
        </w:rPr>
        <w:t>methot</w:t>
      </w:r>
      <w:proofErr w:type="spellEnd"/>
      <w:r w:rsidR="001478DF">
        <w:rPr>
          <w:lang w:eastAsia="zh-CN"/>
        </w:rPr>
        <w:t xml:space="preserve"> got a result of over 77% </w:t>
      </w:r>
      <w:r w:rsidR="001478DF">
        <w:rPr>
          <w:vertAlign w:val="superscript"/>
          <w:lang w:eastAsia="zh-CN"/>
        </w:rPr>
        <w:t>[4]</w:t>
      </w:r>
      <w:r w:rsidR="001478DF">
        <w:rPr>
          <w:lang w:eastAsia="zh-CN"/>
        </w:rPr>
        <w:t>. But these single model methods are clearly not the best choices.</w:t>
      </w:r>
    </w:p>
    <w:p w14:paraId="6CCDBB39" w14:textId="5542C9E2" w:rsidR="001478DF" w:rsidRPr="001478DF" w:rsidRDefault="001478DF" w:rsidP="00173F5F">
      <w:pPr>
        <w:rPr>
          <w:vertAlign w:val="superscript"/>
          <w:lang w:eastAsia="zh-CN"/>
        </w:rPr>
      </w:pPr>
      <w:r>
        <w:rPr>
          <w:lang w:eastAsia="zh-CN"/>
        </w:rPr>
        <w:t xml:space="preserve">Typically, people are using boosting/bagging algorithm to ensemble several models in order to get a higher accuracy. Some favorable choices for ensemble model are GDBT, random forest and SVW </w:t>
      </w:r>
      <w:r>
        <w:rPr>
          <w:vertAlign w:val="superscript"/>
          <w:lang w:eastAsia="zh-CN"/>
        </w:rPr>
        <w:t>[5]</w:t>
      </w:r>
      <w:r>
        <w:rPr>
          <w:lang w:eastAsia="zh-CN"/>
        </w:rPr>
        <w:t>. We are also trying to adopt an ensemble model to improve the accuracy of the prediction.</w:t>
      </w:r>
    </w:p>
    <w:p w14:paraId="0F5F2174" w14:textId="77777777" w:rsidR="0049112C" w:rsidRDefault="0049112C" w:rsidP="000B6CBF">
      <w:pPr>
        <w:pStyle w:val="Heading2"/>
      </w:pPr>
      <w:bookmarkStart w:id="6" w:name="_Toc528876996"/>
      <w:r>
        <w:lastRenderedPageBreak/>
        <w:t>Methodology</w:t>
      </w:r>
      <w:bookmarkEnd w:id="6"/>
    </w:p>
    <w:p w14:paraId="7E47CFAB" w14:textId="49C26114" w:rsidR="001478DF" w:rsidRPr="001478DF" w:rsidRDefault="004E4898" w:rsidP="001478DF">
      <w:r>
        <w:t xml:space="preserve">We </w:t>
      </w:r>
      <w:r w:rsidR="001478DF">
        <w:t>learn</w:t>
      </w:r>
      <w:r>
        <w:t xml:space="preserve">ed </w:t>
      </w:r>
      <w:r w:rsidR="001478DF">
        <w:t>following machine learning methods.</w:t>
      </w:r>
    </w:p>
    <w:p w14:paraId="4F930E7F" w14:textId="77777777" w:rsidR="0049112C" w:rsidRDefault="0049112C" w:rsidP="00BF1B57">
      <w:pPr>
        <w:rPr>
          <w:lang w:eastAsia="zh-CN"/>
        </w:rPr>
      </w:pPr>
      <w:r>
        <w:rPr>
          <w:rFonts w:hint="eastAsia"/>
          <w:lang w:eastAsia="zh-CN"/>
        </w:rPr>
        <w:t>Lo</w:t>
      </w:r>
      <w:r>
        <w:rPr>
          <w:lang w:eastAsia="zh-CN"/>
        </w:rPr>
        <w:t>gistic Regression</w:t>
      </w:r>
    </w:p>
    <w:p w14:paraId="579FF02F" w14:textId="77777777" w:rsidR="0049112C" w:rsidRDefault="0049112C" w:rsidP="00BF1B57">
      <w:r>
        <w:t>SVM</w:t>
      </w:r>
    </w:p>
    <w:p w14:paraId="2DCE10F2" w14:textId="77777777" w:rsidR="0049112C" w:rsidRPr="000B6CBF" w:rsidRDefault="0049112C" w:rsidP="00BF1B57">
      <w:r w:rsidRPr="000B6CBF">
        <w:t>K-neighbors</w:t>
      </w:r>
    </w:p>
    <w:p w14:paraId="556CCD88" w14:textId="77777777" w:rsidR="0049112C" w:rsidRPr="000B6CBF" w:rsidRDefault="0049112C" w:rsidP="00BF1B57">
      <w:pPr>
        <w:rPr>
          <w:bCs/>
          <w:lang w:eastAsia="zh-CN"/>
        </w:rPr>
      </w:pPr>
      <w:r w:rsidRPr="000B6CBF">
        <w:rPr>
          <w:bCs/>
        </w:rPr>
        <w:t>Decision Tree</w:t>
      </w:r>
    </w:p>
    <w:p w14:paraId="4A15CE65" w14:textId="77777777" w:rsidR="0049112C" w:rsidRPr="000B6CBF" w:rsidRDefault="0049112C" w:rsidP="00BF1B57">
      <w:pPr>
        <w:rPr>
          <w:bCs/>
        </w:rPr>
      </w:pPr>
      <w:r w:rsidRPr="000B6CBF">
        <w:rPr>
          <w:bCs/>
        </w:rPr>
        <w:t>Random Forest</w:t>
      </w:r>
    </w:p>
    <w:p w14:paraId="419BD96D" w14:textId="77777777" w:rsidR="0049112C" w:rsidRPr="000B6CBF" w:rsidRDefault="0049112C" w:rsidP="00BF1B57">
      <w:r w:rsidRPr="000B6CBF">
        <w:rPr>
          <w:bCs/>
        </w:rPr>
        <w:t>Gradient Boosting Decision Tree</w:t>
      </w:r>
    </w:p>
    <w:p w14:paraId="12F0F12F" w14:textId="77777777" w:rsidR="0049112C" w:rsidRDefault="0049112C" w:rsidP="00BF1B57">
      <w:pPr>
        <w:rPr>
          <w:lang w:eastAsia="zh-CN"/>
        </w:rPr>
      </w:pPr>
      <w:r>
        <w:t>XGB-GBDT</w:t>
      </w:r>
    </w:p>
    <w:p w14:paraId="40614F99" w14:textId="77777777" w:rsidR="002A169F" w:rsidRDefault="002A169F" w:rsidP="002A169F">
      <w:pPr>
        <w:pStyle w:val="Heading1"/>
        <w:rPr>
          <w:lang w:eastAsia="zh-CN"/>
        </w:rPr>
      </w:pPr>
      <w:bookmarkStart w:id="7" w:name="_Toc528876997"/>
      <w:r>
        <w:rPr>
          <w:rFonts w:hint="eastAsia"/>
          <w:lang w:eastAsia="zh-CN"/>
        </w:rPr>
        <w:t>Experimental Results</w:t>
      </w:r>
      <w:bookmarkEnd w:id="7"/>
    </w:p>
    <w:p w14:paraId="70376AE9" w14:textId="77777777" w:rsidR="004E2D20" w:rsidRDefault="004E2D20" w:rsidP="004E2D20">
      <w:pPr>
        <w:pStyle w:val="Heading2"/>
        <w:rPr>
          <w:lang w:eastAsia="zh-CN"/>
        </w:rPr>
      </w:pPr>
      <w:bookmarkStart w:id="8" w:name="_Toc528876998"/>
      <w:r>
        <w:rPr>
          <w:rFonts w:hint="eastAsia"/>
          <w:lang w:eastAsia="zh-CN"/>
        </w:rPr>
        <w:t>D</w:t>
      </w:r>
      <w:r>
        <w:rPr>
          <w:lang w:eastAsia="zh-CN"/>
        </w:rPr>
        <w:t>ata Overview</w:t>
      </w:r>
      <w:bookmarkEnd w:id="8"/>
    </w:p>
    <w:p w14:paraId="190D4DAE" w14:textId="77777777" w:rsidR="004E2D20" w:rsidRDefault="000B6CBF" w:rsidP="00F72B8B">
      <w:pPr>
        <w:pStyle w:val="Heading4"/>
        <w:rPr>
          <w:lang w:eastAsia="zh-CN"/>
        </w:rPr>
      </w:pPr>
      <w:r>
        <w:rPr>
          <w:lang w:eastAsia="zh-CN"/>
        </w:rPr>
        <w:t>Train Set</w:t>
      </w:r>
    </w:p>
    <w:p w14:paraId="6A962DA1" w14:textId="5F948CEC" w:rsidR="00320FEB" w:rsidRDefault="00A932C4" w:rsidP="00320FEB">
      <w:pPr>
        <w:rPr>
          <w:lang w:eastAsia="zh-CN"/>
        </w:rPr>
      </w:pPr>
      <w:r>
        <w:rPr>
          <w:lang w:eastAsia="zh-CN"/>
        </w:rPr>
        <w:t>We describe training set as follows:</w:t>
      </w:r>
    </w:p>
    <w:p w14:paraId="11DF277F" w14:textId="07A94283" w:rsidR="00B0165B" w:rsidRDefault="00F72B8B" w:rsidP="00F72B8B">
      <w:pPr>
        <w:pStyle w:val="TableFigure"/>
        <w:rPr>
          <w:lang w:eastAsia="zh-CN"/>
        </w:rPr>
      </w:pPr>
      <w:r w:rsidRPr="00F72B8B">
        <w:rPr>
          <w:lang w:eastAsia="zh-CN"/>
        </w:rPr>
        <w:drawing>
          <wp:inline distT="0" distB="0" distL="0" distR="0" wp14:anchorId="00B8544D" wp14:editId="39B76C62">
            <wp:extent cx="5943600" cy="753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3745"/>
                    </a:xfrm>
                    <a:prstGeom prst="rect">
                      <a:avLst/>
                    </a:prstGeom>
                  </pic:spPr>
                </pic:pic>
              </a:graphicData>
            </a:graphic>
          </wp:inline>
        </w:drawing>
      </w:r>
      <w:bookmarkStart w:id="9" w:name="_GoBack"/>
      <w:bookmarkEnd w:id="9"/>
    </w:p>
    <w:p w14:paraId="0C526780" w14:textId="710DA467" w:rsidR="00F72B8B" w:rsidRDefault="00F72B8B" w:rsidP="00F72B8B">
      <w:pPr>
        <w:pStyle w:val="TableFigure"/>
        <w:rPr>
          <w:lang w:eastAsia="zh-CN"/>
        </w:rPr>
      </w:pPr>
      <w:r w:rsidRPr="00F72B8B">
        <w:rPr>
          <w:lang w:eastAsia="zh-CN"/>
        </w:rPr>
        <w:drawing>
          <wp:inline distT="0" distB="0" distL="0" distR="0" wp14:anchorId="336909B1" wp14:editId="69D52B37">
            <wp:extent cx="5943600" cy="1461677"/>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4968" cy="1474310"/>
                    </a:xfrm>
                    <a:prstGeom prst="rect">
                      <a:avLst/>
                    </a:prstGeom>
                  </pic:spPr>
                </pic:pic>
              </a:graphicData>
            </a:graphic>
          </wp:inline>
        </w:drawing>
      </w:r>
    </w:p>
    <w:p w14:paraId="69839E5B" w14:textId="025331F3" w:rsidR="00A932C4" w:rsidRDefault="004E4898" w:rsidP="00320FEB">
      <w:pPr>
        <w:rPr>
          <w:lang w:eastAsia="zh-CN"/>
        </w:rPr>
      </w:pPr>
      <w:r>
        <w:rPr>
          <w:lang w:eastAsia="zh-CN"/>
        </w:rPr>
        <w:t xml:space="preserve">From this table, we can see that the </w:t>
      </w:r>
      <w:proofErr w:type="spellStart"/>
      <w:r>
        <w:rPr>
          <w:lang w:eastAsia="zh-CN"/>
        </w:rPr>
        <w:t>PassengerID</w:t>
      </w:r>
      <w:proofErr w:type="spellEnd"/>
      <w:r>
        <w:rPr>
          <w:lang w:eastAsia="zh-CN"/>
        </w:rPr>
        <w:t xml:space="preserve"> is an index, which has little connection to the final survival result. The average age is younger than what we expected. Most passengers </w:t>
      </w:r>
      <w:r>
        <w:rPr>
          <w:lang w:eastAsia="zh-CN"/>
        </w:rPr>
        <w:lastRenderedPageBreak/>
        <w:t>are young adults. And in this accident, most young adults sacrificed their young life to save women and children.</w:t>
      </w:r>
    </w:p>
    <w:p w14:paraId="23A82E32" w14:textId="15241165" w:rsidR="004E4898" w:rsidRDefault="004E4898" w:rsidP="00320FEB">
      <w:pPr>
        <w:rPr>
          <w:lang w:eastAsia="zh-CN"/>
        </w:rPr>
      </w:pPr>
      <w:r>
        <w:rPr>
          <w:lang w:eastAsia="zh-CN"/>
        </w:rPr>
        <w:t>There are some data missing in attribute Age (714 entries, 177 missing), Cabin (204 entries, 687 missing) and Embarked (889 entries, 2 missing).</w:t>
      </w:r>
    </w:p>
    <w:p w14:paraId="5D65AF8C" w14:textId="326C8467" w:rsidR="004E4898" w:rsidRDefault="004E4898" w:rsidP="00320FEB">
      <w:pPr>
        <w:rPr>
          <w:lang w:eastAsia="zh-CN"/>
        </w:rPr>
      </w:pPr>
      <w:r>
        <w:rPr>
          <w:lang w:eastAsia="zh-CN"/>
        </w:rPr>
        <w:t>To make the other information clearer, we draw the Correlation matrix.</w:t>
      </w:r>
    </w:p>
    <w:p w14:paraId="60297B50" w14:textId="5452EEBF" w:rsidR="004E4898" w:rsidRDefault="004E4898" w:rsidP="00B0165B">
      <w:pPr>
        <w:pStyle w:val="TableFigure"/>
        <w:rPr>
          <w:lang w:eastAsia="zh-CN"/>
        </w:rPr>
      </w:pPr>
      <w:r w:rsidRPr="004E4898">
        <w:rPr>
          <w:lang w:eastAsia="zh-CN"/>
        </w:rPr>
        <w:drawing>
          <wp:inline distT="0" distB="0" distL="0" distR="0" wp14:anchorId="0C9DE4F7" wp14:editId="60B1B192">
            <wp:extent cx="5943600" cy="516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5725"/>
                    </a:xfrm>
                    <a:prstGeom prst="rect">
                      <a:avLst/>
                    </a:prstGeom>
                  </pic:spPr>
                </pic:pic>
              </a:graphicData>
            </a:graphic>
          </wp:inline>
        </w:drawing>
      </w:r>
    </w:p>
    <w:p w14:paraId="4CAFD686" w14:textId="4BD590DC" w:rsidR="004E4898" w:rsidRDefault="00B0165B" w:rsidP="00B0165B">
      <w:pPr>
        <w:jc w:val="center"/>
        <w:rPr>
          <w:lang w:eastAsia="zh-CN"/>
        </w:rPr>
      </w:pPr>
      <w:r>
        <w:rPr>
          <w:lang w:eastAsia="zh-CN"/>
        </w:rPr>
        <w:t>Figure Correlation matrix of training data</w:t>
      </w:r>
    </w:p>
    <w:p w14:paraId="5B23214F" w14:textId="7A3C0895" w:rsidR="00B0165B" w:rsidRDefault="00B0165B" w:rsidP="00B0165B">
      <w:pPr>
        <w:rPr>
          <w:lang w:eastAsia="zh-CN"/>
        </w:rPr>
      </w:pPr>
      <w:r>
        <w:rPr>
          <w:lang w:eastAsia="zh-CN"/>
        </w:rPr>
        <w:t>From the above matric, we observed something interesting which can be used in the feature selection.</w:t>
      </w:r>
    </w:p>
    <w:p w14:paraId="688CBD03" w14:textId="024A1803" w:rsidR="00B0165B" w:rsidRDefault="00B0165B" w:rsidP="00B0165B">
      <w:pPr>
        <w:pStyle w:val="ListParagraph"/>
        <w:numPr>
          <w:ilvl w:val="0"/>
          <w:numId w:val="12"/>
        </w:numPr>
        <w:rPr>
          <w:lang w:eastAsia="zh-CN"/>
        </w:rPr>
      </w:pPr>
      <w:r>
        <w:rPr>
          <w:lang w:eastAsia="zh-CN"/>
        </w:rPr>
        <w:lastRenderedPageBreak/>
        <w:t xml:space="preserve">The </w:t>
      </w:r>
      <w:proofErr w:type="spellStart"/>
      <w:r>
        <w:rPr>
          <w:lang w:eastAsia="zh-CN"/>
        </w:rPr>
        <w:t>PClass</w:t>
      </w:r>
      <w:proofErr w:type="spellEnd"/>
      <w:r>
        <w:rPr>
          <w:lang w:eastAsia="zh-CN"/>
        </w:rPr>
        <w:t xml:space="preserve"> and the Survived are negatively related, which means the more expensive cabin has higher survival rate.</w:t>
      </w:r>
    </w:p>
    <w:p w14:paraId="21E1DBAF" w14:textId="008A54C7" w:rsidR="00B0165B" w:rsidRDefault="00B0165B" w:rsidP="00B0165B">
      <w:pPr>
        <w:pStyle w:val="ListParagraph"/>
        <w:numPr>
          <w:ilvl w:val="0"/>
          <w:numId w:val="12"/>
        </w:numPr>
        <w:rPr>
          <w:lang w:eastAsia="zh-CN"/>
        </w:rPr>
      </w:pPr>
      <w:r>
        <w:rPr>
          <w:lang w:eastAsia="zh-CN"/>
        </w:rPr>
        <w:t>The Sex and the Survived are negatively related, which means the women has higher survival rate.</w:t>
      </w:r>
    </w:p>
    <w:p w14:paraId="194B806B" w14:textId="0916367C" w:rsidR="00B0165B" w:rsidRDefault="00B0165B" w:rsidP="00B0165B">
      <w:pPr>
        <w:pStyle w:val="ListParagraph"/>
        <w:numPr>
          <w:ilvl w:val="0"/>
          <w:numId w:val="12"/>
        </w:numPr>
        <w:rPr>
          <w:lang w:eastAsia="zh-CN"/>
        </w:rPr>
      </w:pPr>
      <w:r>
        <w:rPr>
          <w:lang w:eastAsia="zh-CN"/>
        </w:rPr>
        <w:t>The Fare and the Survived are positively related, which provides another evidence of finding 1.</w:t>
      </w:r>
    </w:p>
    <w:p w14:paraId="1973C340" w14:textId="63D5FC66" w:rsidR="00B0165B" w:rsidRPr="00320FEB" w:rsidRDefault="00B0165B" w:rsidP="00B0165B">
      <w:pPr>
        <w:pStyle w:val="ListParagraph"/>
        <w:numPr>
          <w:ilvl w:val="0"/>
          <w:numId w:val="12"/>
        </w:numPr>
        <w:rPr>
          <w:lang w:eastAsia="zh-CN"/>
        </w:rPr>
      </w:pPr>
      <w:r>
        <w:rPr>
          <w:lang w:eastAsia="zh-CN"/>
        </w:rPr>
        <w:t xml:space="preserve">The </w:t>
      </w:r>
      <w:proofErr w:type="spellStart"/>
      <w:r>
        <w:rPr>
          <w:lang w:eastAsia="zh-CN"/>
        </w:rPr>
        <w:t>PClass</w:t>
      </w:r>
      <w:proofErr w:type="spellEnd"/>
      <w:r>
        <w:rPr>
          <w:lang w:eastAsia="zh-CN"/>
        </w:rPr>
        <w:t xml:space="preserve"> and the Fare are negatively related, which means the higher-class cabin has higher value.</w:t>
      </w:r>
    </w:p>
    <w:p w14:paraId="2E69C861" w14:textId="77777777" w:rsidR="000B6CBF" w:rsidRDefault="000B6CBF" w:rsidP="00F72B8B">
      <w:pPr>
        <w:pStyle w:val="Heading4"/>
        <w:rPr>
          <w:lang w:eastAsia="zh-CN"/>
        </w:rPr>
      </w:pPr>
      <w:r>
        <w:rPr>
          <w:lang w:eastAsia="zh-CN"/>
        </w:rPr>
        <w:t>Test Set</w:t>
      </w:r>
    </w:p>
    <w:p w14:paraId="743A67C4" w14:textId="406EA6A6" w:rsidR="00B0165B" w:rsidRDefault="00B0165B" w:rsidP="00B0165B">
      <w:pPr>
        <w:rPr>
          <w:lang w:eastAsia="zh-CN"/>
        </w:rPr>
      </w:pPr>
      <w:r>
        <w:rPr>
          <w:lang w:eastAsia="zh-CN"/>
        </w:rPr>
        <w:t>We describe test set data as follows.</w:t>
      </w:r>
    </w:p>
    <w:p w14:paraId="4C6100F5" w14:textId="003CBC7E" w:rsidR="00B0165B" w:rsidRDefault="00B0165B" w:rsidP="00B0165B">
      <w:pPr>
        <w:pStyle w:val="TableFigure"/>
        <w:rPr>
          <w:lang w:eastAsia="zh-CN"/>
        </w:rPr>
      </w:pPr>
      <w:r w:rsidRPr="00B0165B">
        <w:rPr>
          <w:lang w:eastAsia="zh-CN"/>
        </w:rPr>
        <w:drawing>
          <wp:inline distT="0" distB="0" distL="0" distR="0" wp14:anchorId="3517E84B" wp14:editId="00555397">
            <wp:extent cx="5943600" cy="250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1900"/>
                    </a:xfrm>
                    <a:prstGeom prst="rect">
                      <a:avLst/>
                    </a:prstGeom>
                  </pic:spPr>
                </pic:pic>
              </a:graphicData>
            </a:graphic>
          </wp:inline>
        </w:drawing>
      </w:r>
    </w:p>
    <w:p w14:paraId="64747F27" w14:textId="6C54F245" w:rsidR="00B0165B" w:rsidRPr="00B0165B" w:rsidRDefault="00B0165B" w:rsidP="00B0165B">
      <w:pPr>
        <w:pStyle w:val="TableFigure"/>
        <w:jc w:val="center"/>
        <w:rPr>
          <w:lang w:eastAsia="zh-CN"/>
        </w:rPr>
      </w:pPr>
      <w:r>
        <w:rPr>
          <w:lang w:eastAsia="zh-CN"/>
        </w:rPr>
        <w:t>Table Test set description</w:t>
      </w:r>
    </w:p>
    <w:p w14:paraId="2B39059C" w14:textId="77777777" w:rsidR="000B6CBF" w:rsidRDefault="000B6CBF" w:rsidP="000B6CBF">
      <w:pPr>
        <w:pStyle w:val="Heading2"/>
        <w:rPr>
          <w:lang w:eastAsia="zh-CN"/>
        </w:rPr>
      </w:pPr>
      <w:bookmarkStart w:id="10" w:name="_Toc528876999"/>
      <w:r>
        <w:rPr>
          <w:lang w:eastAsia="zh-CN"/>
        </w:rPr>
        <w:lastRenderedPageBreak/>
        <w:t>Attributes Observation</w:t>
      </w:r>
      <w:bookmarkEnd w:id="10"/>
    </w:p>
    <w:p w14:paraId="4598F961" w14:textId="77777777" w:rsidR="000B6CBF" w:rsidRDefault="000B6CBF" w:rsidP="00F72B8B">
      <w:pPr>
        <w:pStyle w:val="Heading4"/>
      </w:pPr>
      <w:r>
        <w:t>Age</w:t>
      </w:r>
    </w:p>
    <w:p w14:paraId="18A3D190" w14:textId="77777777" w:rsidR="000B6CBF" w:rsidRDefault="000B6CBF" w:rsidP="00F72B8B">
      <w:pPr>
        <w:pStyle w:val="Heading4"/>
      </w:pPr>
      <w:proofErr w:type="spellStart"/>
      <w:r>
        <w:t>Pclass</w:t>
      </w:r>
      <w:proofErr w:type="spellEnd"/>
    </w:p>
    <w:p w14:paraId="5FAB3430" w14:textId="77777777" w:rsidR="000B6CBF" w:rsidRDefault="000B6CBF" w:rsidP="00F72B8B">
      <w:pPr>
        <w:pStyle w:val="Heading4"/>
      </w:pPr>
      <w:r>
        <w:t>Sex</w:t>
      </w:r>
    </w:p>
    <w:p w14:paraId="45FDFC17" w14:textId="77777777" w:rsidR="000B6CBF" w:rsidRDefault="000B6CBF" w:rsidP="00F72B8B">
      <w:pPr>
        <w:pStyle w:val="Heading4"/>
      </w:pPr>
      <w:r>
        <w:t>Fare</w:t>
      </w:r>
    </w:p>
    <w:p w14:paraId="3BBCD25A" w14:textId="77777777" w:rsidR="000B6CBF" w:rsidRDefault="000B6CBF" w:rsidP="00F72B8B">
      <w:pPr>
        <w:pStyle w:val="Heading4"/>
      </w:pPr>
      <w:proofErr w:type="spellStart"/>
      <w:r>
        <w:t>Sibsp</w:t>
      </w:r>
      <w:proofErr w:type="spellEnd"/>
      <w:r>
        <w:t xml:space="preserve"> &amp; Parch</w:t>
      </w:r>
    </w:p>
    <w:p w14:paraId="55DE91EC" w14:textId="77777777" w:rsidR="000B6CBF" w:rsidRDefault="000B6CBF" w:rsidP="00F72B8B">
      <w:pPr>
        <w:pStyle w:val="Heading4"/>
      </w:pPr>
      <w:r>
        <w:t>Embarked</w:t>
      </w:r>
    </w:p>
    <w:p w14:paraId="5690F2A9" w14:textId="77777777" w:rsidR="000B6CBF" w:rsidRDefault="000B6CBF" w:rsidP="00F72B8B">
      <w:pPr>
        <w:pStyle w:val="Heading4"/>
      </w:pPr>
      <w:r>
        <w:t>Cabin</w:t>
      </w:r>
    </w:p>
    <w:p w14:paraId="11BA14C4" w14:textId="77777777" w:rsidR="000B6CBF" w:rsidRDefault="000B6CBF" w:rsidP="00F72B8B">
      <w:pPr>
        <w:pStyle w:val="Heading4"/>
      </w:pPr>
      <w:r>
        <w:t xml:space="preserve">Ticket </w:t>
      </w:r>
    </w:p>
    <w:p w14:paraId="6AAAE9D4" w14:textId="6487BB1E" w:rsidR="0071725A" w:rsidRPr="000B6CBF" w:rsidRDefault="0071725A" w:rsidP="0071725A">
      <w:pPr>
        <w:pStyle w:val="Heading1"/>
      </w:pPr>
      <w:bookmarkStart w:id="11" w:name="_Toc528877000"/>
      <w:r>
        <w:t>Time Line</w:t>
      </w:r>
      <w:bookmarkEnd w:id="11"/>
    </w:p>
    <w:p w14:paraId="6EC87097" w14:textId="5B282167" w:rsidR="0049112C" w:rsidRDefault="00B0165B" w:rsidP="00B0165B">
      <w:pPr>
        <w:rPr>
          <w:lang w:eastAsia="zh-CN"/>
        </w:rPr>
      </w:pPr>
      <w:r>
        <w:rPr>
          <w:lang w:eastAsia="zh-CN"/>
        </w:rPr>
        <w:t>We</w:t>
      </w:r>
      <w:r>
        <w:rPr>
          <w:rFonts w:ascii="Helvetica" w:eastAsia="Helvetica" w:hAnsi="Helvetica" w:cs="Helvetica"/>
          <w:lang w:eastAsia="zh-CN"/>
        </w:rPr>
        <w:t>’</w:t>
      </w:r>
      <w:r>
        <w:rPr>
          <w:lang w:eastAsia="zh-CN"/>
        </w:rPr>
        <w:t>ve done the relevant works with data set.</w:t>
      </w:r>
    </w:p>
    <w:p w14:paraId="68CF1E0D" w14:textId="7B26F52B" w:rsidR="00B0165B" w:rsidRDefault="00B0165B" w:rsidP="00B0165B">
      <w:pPr>
        <w:rPr>
          <w:lang w:eastAsia="zh-CN"/>
        </w:rPr>
      </w:pPr>
      <w:r>
        <w:rPr>
          <w:lang w:eastAsia="zh-CN"/>
        </w:rPr>
        <w:t>What are supposed to do as follows:</w:t>
      </w:r>
    </w:p>
    <w:p w14:paraId="3ECA8A43" w14:textId="1F7B0625" w:rsidR="00B0165B" w:rsidRDefault="00B0165B" w:rsidP="00B0165B">
      <w:pPr>
        <w:rPr>
          <w:lang w:eastAsia="zh-CN"/>
        </w:rPr>
      </w:pPr>
      <w:r>
        <w:t>Feature</w:t>
      </w:r>
      <w:r>
        <w:rPr>
          <w:lang w:eastAsia="zh-CN"/>
        </w:rPr>
        <w:t xml:space="preserve"> </w:t>
      </w:r>
      <w:r>
        <w:rPr>
          <w:rFonts w:hint="eastAsia"/>
          <w:lang w:eastAsia="zh-CN"/>
        </w:rPr>
        <w:t>extraction</w:t>
      </w:r>
      <w:r>
        <w:rPr>
          <w:lang w:eastAsia="zh-CN"/>
        </w:rPr>
        <w:t xml:space="preserve"> &amp; </w:t>
      </w:r>
      <w:r>
        <w:rPr>
          <w:rFonts w:hint="eastAsia"/>
          <w:lang w:eastAsia="zh-CN"/>
        </w:rPr>
        <w:t>try</w:t>
      </w:r>
      <w:r>
        <w:rPr>
          <w:lang w:eastAsia="zh-CN"/>
        </w:rPr>
        <w:t xml:space="preserve"> </w:t>
      </w:r>
      <w:r>
        <w:rPr>
          <w:rFonts w:hint="eastAsia"/>
          <w:lang w:eastAsia="zh-CN"/>
        </w:rPr>
        <w:t>LR/SVM/K-</w:t>
      </w:r>
      <w:r>
        <w:rPr>
          <w:lang w:eastAsia="zh-CN"/>
        </w:rPr>
        <w:t>neighbors</w:t>
      </w:r>
      <w:r>
        <w:rPr>
          <w:rFonts w:hint="eastAsia"/>
          <w:lang w:eastAsia="zh-CN"/>
        </w:rPr>
        <w:t>/DT model</w:t>
      </w:r>
      <w:r>
        <w:rPr>
          <w:lang w:eastAsia="zh-CN"/>
        </w:rPr>
        <w:t>.</w:t>
      </w:r>
    </w:p>
    <w:p w14:paraId="19144D62" w14:textId="677F7366" w:rsidR="00B0165B" w:rsidRDefault="00B0165B" w:rsidP="00B0165B">
      <w:r>
        <w:t xml:space="preserve">Familiar and try </w:t>
      </w:r>
      <w:proofErr w:type="spellStart"/>
      <w:r>
        <w:t>XGBoost</w:t>
      </w:r>
      <w:proofErr w:type="spellEnd"/>
      <w:r>
        <w:t xml:space="preserve"> Algorithm &amp; </w:t>
      </w:r>
      <w:proofErr w:type="spellStart"/>
      <w:r>
        <w:t>Ensembling</w:t>
      </w:r>
      <w:proofErr w:type="spellEnd"/>
      <w:r>
        <w:t>/Stacking</w:t>
      </w:r>
      <w:r>
        <w:t>.</w:t>
      </w:r>
    </w:p>
    <w:p w14:paraId="4DA7771B" w14:textId="31C58FC4" w:rsidR="00B0165B" w:rsidRDefault="00B0165B" w:rsidP="00B0165B">
      <w:pPr>
        <w:rPr>
          <w:rFonts w:asciiTheme="majorHAnsi" w:eastAsiaTheme="majorEastAsia" w:hAnsiTheme="majorHAnsi" w:cstheme="majorBidi"/>
        </w:rPr>
      </w:pPr>
      <w:r w:rsidRPr="00227DB8">
        <w:rPr>
          <w:rFonts w:asciiTheme="majorHAnsi" w:eastAsiaTheme="majorEastAsia" w:hAnsiTheme="majorHAnsi" w:cstheme="majorBidi"/>
        </w:rPr>
        <w:t>Try Random forest/GBDT/</w:t>
      </w:r>
      <w:proofErr w:type="spellStart"/>
      <w:r w:rsidRPr="00227DB8">
        <w:rPr>
          <w:rFonts w:asciiTheme="majorHAnsi" w:eastAsiaTheme="majorEastAsia" w:hAnsiTheme="majorHAnsi" w:cstheme="majorBidi"/>
        </w:rPr>
        <w:t>XGBoot</w:t>
      </w:r>
      <w:proofErr w:type="spellEnd"/>
      <w:r w:rsidRPr="00227DB8">
        <w:rPr>
          <w:rFonts w:asciiTheme="majorHAnsi" w:eastAsiaTheme="majorEastAsia" w:hAnsiTheme="majorHAnsi" w:cstheme="majorBidi"/>
        </w:rPr>
        <w:t xml:space="preserve">-GBDT &amp; </w:t>
      </w:r>
      <w:proofErr w:type="spellStart"/>
      <w:r w:rsidRPr="00227DB8">
        <w:rPr>
          <w:rFonts w:asciiTheme="majorHAnsi" w:eastAsiaTheme="majorEastAsia" w:hAnsiTheme="majorHAnsi" w:cstheme="majorBidi"/>
        </w:rPr>
        <w:t>Ensembling</w:t>
      </w:r>
      <w:proofErr w:type="spellEnd"/>
      <w:r w:rsidRPr="00227DB8">
        <w:rPr>
          <w:rFonts w:asciiTheme="majorHAnsi" w:eastAsiaTheme="majorEastAsia" w:hAnsiTheme="majorHAnsi" w:cstheme="majorBidi"/>
        </w:rPr>
        <w:t xml:space="preserve"> model.</w:t>
      </w:r>
    </w:p>
    <w:p w14:paraId="032931BE" w14:textId="5E65E9D6" w:rsidR="00B0165B" w:rsidRPr="0049112C" w:rsidRDefault="00B0165B" w:rsidP="00B0165B">
      <w:pPr>
        <w:rPr>
          <w:lang w:eastAsia="zh-CN"/>
        </w:rPr>
      </w:pPr>
      <w:r>
        <w:rPr>
          <w:rFonts w:asciiTheme="majorHAnsi" w:eastAsiaTheme="majorEastAsia" w:hAnsiTheme="majorHAnsi" w:cstheme="majorBidi"/>
        </w:rPr>
        <w:t>Come to a final conclusion.</w:t>
      </w:r>
    </w:p>
    <w:p w14:paraId="1A943915" w14:textId="77777777" w:rsidR="0049112C" w:rsidRPr="0049112C" w:rsidRDefault="0049112C" w:rsidP="000B6CBF">
      <w:pPr>
        <w:pStyle w:val="Heading5"/>
      </w:pPr>
    </w:p>
    <w:p w14:paraId="435EA795" w14:textId="77777777" w:rsidR="0049112C" w:rsidRPr="0049112C" w:rsidRDefault="0049112C" w:rsidP="000B6CBF">
      <w:pPr>
        <w:pStyle w:val="Heading5"/>
      </w:pPr>
    </w:p>
    <w:bookmarkStart w:id="12" w:name="_Toc528877001" w:displacedByCustomXml="next"/>
    <w:sdt>
      <w:sdtPr>
        <w:rPr>
          <w:rFonts w:asciiTheme="minorHAnsi" w:eastAsiaTheme="minorEastAsia" w:hAnsiTheme="minorHAnsi" w:cstheme="minorBidi"/>
        </w:rPr>
        <w:id w:val="-573587230"/>
        <w:bibliography/>
      </w:sdtPr>
      <w:sdtEndPr/>
      <w:sdtContent>
        <w:p w14:paraId="214FC783" w14:textId="77777777" w:rsidR="004B4D03" w:rsidRDefault="0048780B">
          <w:pPr>
            <w:pStyle w:val="SectionTitle"/>
          </w:pPr>
          <w:r>
            <w:t>References</w:t>
          </w:r>
          <w:bookmarkEnd w:id="12"/>
        </w:p>
        <w:p w14:paraId="23F6A5AF" w14:textId="38371B73" w:rsidR="00C76C75" w:rsidRDefault="00C76C75" w:rsidP="00C76C75">
          <w:pPr>
            <w:pStyle w:val="Bibliography"/>
          </w:pPr>
          <w:r>
            <w:t xml:space="preserve">[1]  </w:t>
          </w:r>
          <w:hyperlink r:id="rId15" w:history="1">
            <w:r w:rsidRPr="00C3797E">
              <w:rPr>
                <w:rStyle w:val="Hyperlink"/>
              </w:rPr>
              <w:t>https://www.kaggle.com/c/titanic</w:t>
            </w:r>
          </w:hyperlink>
        </w:p>
        <w:p w14:paraId="3CB34C56" w14:textId="4816281C" w:rsidR="00C76C75" w:rsidRDefault="00C76C75" w:rsidP="00C76C75">
          <w:pPr>
            <w:ind w:firstLine="0"/>
          </w:pPr>
          <w:r>
            <w:t xml:space="preserve">[2] </w:t>
          </w:r>
          <w:hyperlink r:id="rId16" w:history="1">
            <w:r w:rsidRPr="00C3797E">
              <w:rPr>
                <w:rStyle w:val="Hyperlink"/>
              </w:rPr>
              <w:t>https://www.kaggle.com/daniel83fr/titanic-how-to-start-a-beginners-path/notebook</w:t>
            </w:r>
          </w:hyperlink>
        </w:p>
        <w:p w14:paraId="01C6C99B" w14:textId="609556FD" w:rsidR="00C76C75" w:rsidRDefault="00C76C75" w:rsidP="00C76C75">
          <w:pPr>
            <w:ind w:firstLine="0"/>
          </w:pPr>
          <w:r>
            <w:t xml:space="preserve">[3] </w:t>
          </w:r>
          <w:r w:rsidRPr="00C76C75">
            <w:t>https://www.kaggle.com/sagarjain2030/titanic-machine-learning-from-disaster</w:t>
          </w:r>
        </w:p>
        <w:p w14:paraId="62420037" w14:textId="680298D8" w:rsidR="00C76C75" w:rsidRDefault="00C76C75" w:rsidP="00C76C75">
          <w:pPr>
            <w:ind w:firstLine="0"/>
          </w:pPr>
          <w:r>
            <w:t xml:space="preserve">[4] </w:t>
          </w:r>
          <w:hyperlink r:id="rId17" w:history="1">
            <w:r w:rsidRPr="00C3797E">
              <w:rPr>
                <w:rStyle w:val="Hyperlink"/>
              </w:rPr>
              <w:t>https://trevorstephens.com/kaggle-titanic-tutorial/getting-started-with-r/</w:t>
            </w:r>
          </w:hyperlink>
        </w:p>
        <w:p w14:paraId="312B675D" w14:textId="2CA0ECBC" w:rsidR="00C76C75" w:rsidRDefault="00C76C75" w:rsidP="00C76C75">
          <w:pPr>
            <w:ind w:firstLine="0"/>
          </w:pPr>
          <w:r>
            <w:t xml:space="preserve">[5] </w:t>
          </w:r>
          <w:hyperlink r:id="rId18" w:history="1">
            <w:r w:rsidRPr="00C3797E">
              <w:rPr>
                <w:rStyle w:val="Hyperlink"/>
              </w:rPr>
              <w:t>https://blog.csdn.net/login_sonata/article/details/54315273</w:t>
            </w:r>
          </w:hyperlink>
        </w:p>
        <w:p w14:paraId="4BA69F11" w14:textId="69291DD8" w:rsidR="004B4D03" w:rsidRPr="00C76C75" w:rsidRDefault="008574E3" w:rsidP="00C76C75">
          <w:pPr>
            <w:ind w:firstLine="0"/>
          </w:pPr>
        </w:p>
      </w:sdtContent>
    </w:sdt>
    <w:p w14:paraId="52313933" w14:textId="77777777" w:rsidR="004B4D03" w:rsidRDefault="004B4D03">
      <w:pPr>
        <w:pStyle w:val="TableFigure"/>
        <w:rPr>
          <w:lang w:eastAsia="zh-CN"/>
        </w:rPr>
      </w:pPr>
    </w:p>
    <w:sectPr w:rsidR="004B4D03">
      <w:headerReference w:type="default" r:id="rId19"/>
      <w:headerReference w:type="first" r:id="rId2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0681" w14:textId="77777777" w:rsidR="008574E3" w:rsidRDefault="008574E3">
      <w:pPr>
        <w:spacing w:line="240" w:lineRule="auto"/>
      </w:pPr>
      <w:r>
        <w:separator/>
      </w:r>
    </w:p>
  </w:endnote>
  <w:endnote w:type="continuationSeparator" w:id="0">
    <w:p w14:paraId="23F1226E" w14:textId="77777777" w:rsidR="008574E3" w:rsidRDefault="00857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2415F" w14:textId="77777777" w:rsidR="008574E3" w:rsidRDefault="008574E3">
      <w:pPr>
        <w:spacing w:line="240" w:lineRule="auto"/>
      </w:pPr>
      <w:r>
        <w:separator/>
      </w:r>
    </w:p>
  </w:footnote>
  <w:footnote w:type="continuationSeparator" w:id="0">
    <w:p w14:paraId="7ED376A9" w14:textId="77777777" w:rsidR="008574E3" w:rsidRDefault="008574E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0A698" w14:textId="77777777" w:rsidR="004B4D03" w:rsidRDefault="008574E3">
    <w:pPr>
      <w:pStyle w:val="Header"/>
    </w:pPr>
    <w:sdt>
      <w:sdtPr>
        <w:rPr>
          <w:rStyle w:val="Strong"/>
        </w:rPr>
        <w:alias w:val="Running head"/>
        <w:tag w:val=""/>
        <w:id w:val="1072628492"/>
        <w:placeholder>
          <w:docPart w:val="6DFE6A39B960A34EA717E431887290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9112C">
          <w:rPr>
            <w:rStyle w:val="Strong"/>
          </w:rPr>
          <w:t>INFSCI 2595 PROJECT</w:t>
        </w:r>
      </w:sdtContent>
    </w:sdt>
    <w:r w:rsidR="0048780B">
      <w:rPr>
        <w:rStyle w:val="Strong"/>
      </w:rPr>
      <w:t xml:space="preserve"> </w:t>
    </w:r>
    <w:r w:rsidR="0048780B">
      <w:rPr>
        <w:rStyle w:val="Strong"/>
      </w:rPr>
      <w:ptab w:relativeTo="margin" w:alignment="right" w:leader="none"/>
    </w:r>
    <w:r w:rsidR="0048780B">
      <w:rPr>
        <w:rStyle w:val="Strong"/>
      </w:rPr>
      <w:fldChar w:fldCharType="begin"/>
    </w:r>
    <w:r w:rsidR="0048780B">
      <w:rPr>
        <w:rStyle w:val="Strong"/>
      </w:rPr>
      <w:instrText xml:space="preserve"> PAGE   \* MERGEFORMAT </w:instrText>
    </w:r>
    <w:r w:rsidR="0048780B">
      <w:rPr>
        <w:rStyle w:val="Strong"/>
      </w:rPr>
      <w:fldChar w:fldCharType="separate"/>
    </w:r>
    <w:r w:rsidR="00F72B8B">
      <w:rPr>
        <w:rStyle w:val="Strong"/>
        <w:noProof/>
      </w:rPr>
      <w:t>7</w:t>
    </w:r>
    <w:r w:rsidR="0048780B">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B456F" w14:textId="77777777" w:rsidR="004B4D03" w:rsidRDefault="0049112C">
    <w:pPr>
      <w:pStyle w:val="Header"/>
      <w:rPr>
        <w:rStyle w:val="Strong"/>
      </w:rPr>
    </w:pPr>
    <w:r>
      <w:t>INFSCI 2595 PROJECT</w:t>
    </w:r>
    <w:r w:rsidR="0048780B">
      <w:rPr>
        <w:rStyle w:val="Strong"/>
      </w:rPr>
      <w:ptab w:relativeTo="margin" w:alignment="right" w:leader="none"/>
    </w:r>
    <w:r w:rsidR="0048780B">
      <w:rPr>
        <w:rStyle w:val="Strong"/>
      </w:rPr>
      <w:fldChar w:fldCharType="begin"/>
    </w:r>
    <w:r w:rsidR="0048780B">
      <w:rPr>
        <w:rStyle w:val="Strong"/>
      </w:rPr>
      <w:instrText xml:space="preserve"> PAGE   \* MERGEFORMAT </w:instrText>
    </w:r>
    <w:r w:rsidR="0048780B">
      <w:rPr>
        <w:rStyle w:val="Strong"/>
      </w:rPr>
      <w:fldChar w:fldCharType="separate"/>
    </w:r>
    <w:r w:rsidR="00F72B8B">
      <w:rPr>
        <w:rStyle w:val="Strong"/>
        <w:noProof/>
      </w:rPr>
      <w:t>1</w:t>
    </w:r>
    <w:r w:rsidR="0048780B">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6F874B57"/>
    <w:multiLevelType w:val="hybridMultilevel"/>
    <w:tmpl w:val="2488DAF0"/>
    <w:lvl w:ilvl="0" w:tplc="94CE2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2C"/>
    <w:rsid w:val="00030696"/>
    <w:rsid w:val="00056D9F"/>
    <w:rsid w:val="000B6CBF"/>
    <w:rsid w:val="001478DF"/>
    <w:rsid w:val="00173F5F"/>
    <w:rsid w:val="001818B8"/>
    <w:rsid w:val="00203951"/>
    <w:rsid w:val="002A169F"/>
    <w:rsid w:val="00320FEB"/>
    <w:rsid w:val="003A13FB"/>
    <w:rsid w:val="0048780B"/>
    <w:rsid w:val="0049112C"/>
    <w:rsid w:val="004B4D03"/>
    <w:rsid w:val="004E2D20"/>
    <w:rsid w:val="004E4898"/>
    <w:rsid w:val="0071725A"/>
    <w:rsid w:val="00730673"/>
    <w:rsid w:val="0080398D"/>
    <w:rsid w:val="008574E3"/>
    <w:rsid w:val="00A932C4"/>
    <w:rsid w:val="00B0165B"/>
    <w:rsid w:val="00BF1B57"/>
    <w:rsid w:val="00C76C75"/>
    <w:rsid w:val="00D07009"/>
    <w:rsid w:val="00E87514"/>
    <w:rsid w:val="00F02358"/>
    <w:rsid w:val="00F72B8B"/>
    <w:rsid w:val="00FB7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E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1794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kaggle.com/c/titanic" TargetMode="External"/><Relationship Id="rId16" Type="http://schemas.openxmlformats.org/officeDocument/2006/relationships/hyperlink" Target="https://www.kaggle.com/daniel83fr/titanic-how-to-start-a-beginners-path/notebook" TargetMode="External"/><Relationship Id="rId17" Type="http://schemas.openxmlformats.org/officeDocument/2006/relationships/hyperlink" Target="https://trevorstephens.com/kaggle-titanic-tutorial/getting-started-with-r/" TargetMode="External"/><Relationship Id="rId18" Type="http://schemas.openxmlformats.org/officeDocument/2006/relationships/hyperlink" Target="https://blog.csdn.net/login_sonata/article/details/54315273"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yusi/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1F0989E1CB34D9165EA96335095C9"/>
        <w:category>
          <w:name w:val="General"/>
          <w:gallery w:val="placeholder"/>
        </w:category>
        <w:types>
          <w:type w:val="bbPlcHdr"/>
        </w:types>
        <w:behaviors>
          <w:behavior w:val="content"/>
        </w:behaviors>
        <w:guid w:val="{3671D2DF-5D19-ED48-B86E-82E7D7D7B6A8}"/>
      </w:docPartPr>
      <w:docPartBody>
        <w:p w:rsidR="00DA0D29" w:rsidRDefault="00CE4154">
          <w:pPr>
            <w:pStyle w:val="1C01F0989E1CB34D9165EA96335095C9"/>
          </w:pPr>
          <w:r>
            <w:t>[Title Here, up to 12 Words, on One to Two Lines]</w:t>
          </w:r>
        </w:p>
      </w:docPartBody>
    </w:docPart>
    <w:docPart>
      <w:docPartPr>
        <w:name w:val="2DEEC7B01C135A4EBDD48173EC615DAB"/>
        <w:category>
          <w:name w:val="General"/>
          <w:gallery w:val="placeholder"/>
        </w:category>
        <w:types>
          <w:type w:val="bbPlcHdr"/>
        </w:types>
        <w:behaviors>
          <w:behavior w:val="content"/>
        </w:behaviors>
        <w:guid w:val="{BA0863E2-73CF-4343-A4DC-28C3D8EA2305}"/>
      </w:docPartPr>
      <w:docPartBody>
        <w:p w:rsidR="00DA0D29" w:rsidRDefault="00CE4154">
          <w:pPr>
            <w:pStyle w:val="2DEEC7B01C135A4EBDD48173EC615DAB"/>
          </w:pPr>
          <w:r>
            <w:t>[Tap here to add keywords.]</w:t>
          </w:r>
        </w:p>
      </w:docPartBody>
    </w:docPart>
    <w:docPart>
      <w:docPartPr>
        <w:name w:val="6DFE6A39B960A34EA717E43188729068"/>
        <w:category>
          <w:name w:val="General"/>
          <w:gallery w:val="placeholder"/>
        </w:category>
        <w:types>
          <w:type w:val="bbPlcHdr"/>
        </w:types>
        <w:behaviors>
          <w:behavior w:val="content"/>
        </w:behaviors>
        <w:guid w:val="{FA22EE17-5AC5-B540-A350-D574F0B5E64F}"/>
      </w:docPartPr>
      <w:docPartBody>
        <w:p w:rsidR="00DA0D29" w:rsidRDefault="00CE4154">
          <w:pPr>
            <w:pStyle w:val="6DFE6A39B960A34EA717E43188729068"/>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54"/>
    <w:rsid w:val="00C167A8"/>
    <w:rsid w:val="00CE4154"/>
    <w:rsid w:val="00DA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01F0989E1CB34D9165EA96335095C9">
    <w:name w:val="1C01F0989E1CB34D9165EA96335095C9"/>
  </w:style>
  <w:style w:type="paragraph" w:customStyle="1" w:styleId="FB99C759E4B9674199C5C66952A88F4E">
    <w:name w:val="FB99C759E4B9674199C5C66952A88F4E"/>
  </w:style>
  <w:style w:type="paragraph" w:customStyle="1" w:styleId="CDE757674C5ADF479C53D4A62D2387E4">
    <w:name w:val="CDE757674C5ADF479C53D4A62D2387E4"/>
  </w:style>
  <w:style w:type="paragraph" w:customStyle="1" w:styleId="6FC41503D9F5764BA836B2FDF4FE5E8C">
    <w:name w:val="6FC41503D9F5764BA836B2FDF4FE5E8C"/>
  </w:style>
  <w:style w:type="character" w:styleId="Emphasis">
    <w:name w:val="Emphasis"/>
    <w:basedOn w:val="DefaultParagraphFont"/>
    <w:uiPriority w:val="20"/>
    <w:unhideWhenUsed/>
    <w:qFormat/>
    <w:rPr>
      <w:i/>
      <w:iCs/>
    </w:rPr>
  </w:style>
  <w:style w:type="paragraph" w:customStyle="1" w:styleId="E68CBD27D8CDF74FA015A4FD6BACCD3A">
    <w:name w:val="E68CBD27D8CDF74FA015A4FD6BACCD3A"/>
  </w:style>
  <w:style w:type="paragraph" w:customStyle="1" w:styleId="2DEEC7B01C135A4EBDD48173EC615DAB">
    <w:name w:val="2DEEC7B01C135A4EBDD48173EC615DAB"/>
  </w:style>
  <w:style w:type="paragraph" w:customStyle="1" w:styleId="C60B3CBE2C5EC547BE381CBE5AFB6CAE">
    <w:name w:val="C60B3CBE2C5EC547BE381CBE5AFB6CAE"/>
  </w:style>
  <w:style w:type="paragraph" w:customStyle="1" w:styleId="6C63EC707D014F45B2C566BD7B525ABA">
    <w:name w:val="6C63EC707D014F45B2C566BD7B525ABA"/>
  </w:style>
  <w:style w:type="paragraph" w:customStyle="1" w:styleId="19A97BC6AB0F524289E7CB5CA1CA087C">
    <w:name w:val="19A97BC6AB0F524289E7CB5CA1CA087C"/>
  </w:style>
  <w:style w:type="paragraph" w:customStyle="1" w:styleId="D4A513F0A794AD4885F59E65ED0B0B1C">
    <w:name w:val="D4A513F0A794AD4885F59E65ED0B0B1C"/>
  </w:style>
  <w:style w:type="paragraph" w:customStyle="1" w:styleId="5A48B654F9C8B743BB0B106212F31746">
    <w:name w:val="5A48B654F9C8B743BB0B106212F31746"/>
  </w:style>
  <w:style w:type="paragraph" w:customStyle="1" w:styleId="381245B2C7A2F6428400B011714F923A">
    <w:name w:val="381245B2C7A2F6428400B011714F923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DE7E7917FE1FB40B44D7E6E2F2888C1">
    <w:name w:val="1DE7E7917FE1FB40B44D7E6E2F2888C1"/>
  </w:style>
  <w:style w:type="paragraph" w:customStyle="1" w:styleId="D34F6351451F1149B17FC1A9EE80489E">
    <w:name w:val="D34F6351451F1149B17FC1A9EE80489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E3C3BCA1119A46418A8B55148260E65A">
    <w:name w:val="E3C3BCA1119A46418A8B55148260E65A"/>
  </w:style>
  <w:style w:type="paragraph" w:customStyle="1" w:styleId="08918EBE7A69004EA5355B1B9465B758">
    <w:name w:val="08918EBE7A69004EA5355B1B9465B758"/>
  </w:style>
  <w:style w:type="paragraph" w:customStyle="1" w:styleId="0B8AC175DAB7034999A9F9E638136C03">
    <w:name w:val="0B8AC175DAB7034999A9F9E638136C0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9C1DADFDCD3B7A429AA1646B02C9C737">
    <w:name w:val="9C1DADFDCD3B7A429AA1646B02C9C737"/>
  </w:style>
  <w:style w:type="paragraph" w:customStyle="1" w:styleId="8634A8588FA885449AFA0F445055B182">
    <w:name w:val="8634A8588FA885449AFA0F445055B182"/>
  </w:style>
  <w:style w:type="paragraph" w:customStyle="1" w:styleId="BBE9BAE6CBCA9941A6B49F235EBA9194">
    <w:name w:val="BBE9BAE6CBCA9941A6B49F235EBA9194"/>
  </w:style>
  <w:style w:type="paragraph" w:styleId="Bibliography">
    <w:name w:val="Bibliography"/>
    <w:basedOn w:val="Normal"/>
    <w:next w:val="Normal"/>
    <w:uiPriority w:val="37"/>
    <w:semiHidden/>
    <w:unhideWhenUsed/>
  </w:style>
  <w:style w:type="paragraph" w:customStyle="1" w:styleId="5664A8012394504585BE2ED9C67FE6B4">
    <w:name w:val="5664A8012394504585BE2ED9C67FE6B4"/>
  </w:style>
  <w:style w:type="paragraph" w:customStyle="1" w:styleId="331EDB2BEAE1634DABE5E8FCF034D36A">
    <w:name w:val="331EDB2BEAE1634DABE5E8FCF034D36A"/>
  </w:style>
  <w:style w:type="paragraph" w:customStyle="1" w:styleId="DD874CA4369F40469A7F85408B676142">
    <w:name w:val="DD874CA4369F40469A7F85408B676142"/>
  </w:style>
  <w:style w:type="paragraph" w:customStyle="1" w:styleId="30F68AC161FE4B44B46FC271B7E0E56E">
    <w:name w:val="30F68AC161FE4B44B46FC271B7E0E56E"/>
  </w:style>
  <w:style w:type="paragraph" w:customStyle="1" w:styleId="F8D8991987BBBE428CF325F113C95B4D">
    <w:name w:val="F8D8991987BBBE428CF325F113C95B4D"/>
  </w:style>
  <w:style w:type="character" w:styleId="Strong">
    <w:name w:val="Strong"/>
    <w:basedOn w:val="DefaultParagraphFont"/>
    <w:uiPriority w:val="22"/>
    <w:unhideWhenUsed/>
    <w:qFormat/>
    <w:rPr>
      <w:b w:val="0"/>
      <w:bCs w:val="0"/>
      <w:caps/>
      <w:smallCaps w:val="0"/>
    </w:rPr>
  </w:style>
  <w:style w:type="paragraph" w:customStyle="1" w:styleId="6DFE6A39B960A34EA717E43188729068">
    <w:name w:val="6DFE6A39B960A34EA717E43188729068"/>
  </w:style>
  <w:style w:type="paragraph" w:customStyle="1" w:styleId="C0CE286F20AEAE49A88073B232207262">
    <w:name w:val="C0CE286F20AEAE49A88073B232207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INFSCI 2595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1BBDE-8BCE-C84E-9F96-D796B958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95</TotalTime>
  <Pages>11</Pages>
  <Words>979</Words>
  <Characters>5583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TITANIC: MACHINE LEARNING FROM DISASTER</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MACHINE LEARNING FROM DISASTER</dc:title>
  <dc:subject/>
  <dc:creator> </dc:creator>
  <cp:keywords/>
  <dc:description/>
  <cp:lastModifiedBy>Liu, Yusi</cp:lastModifiedBy>
  <cp:revision>5</cp:revision>
  <dcterms:created xsi:type="dcterms:W3CDTF">2018-11-01T21:41:00Z</dcterms:created>
  <dcterms:modified xsi:type="dcterms:W3CDTF">2018-11-02T03:11:00Z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